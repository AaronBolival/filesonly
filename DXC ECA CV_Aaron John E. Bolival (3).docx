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8B7A" w14:textId="37BA3D12" w:rsidR="00B37F74" w:rsidRPr="002D7869" w:rsidRDefault="006D1045" w:rsidP="003D37F9">
      <w:pPr>
        <w:pStyle w:val="BioName"/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6D9E7" wp14:editId="7EC5A424">
                <wp:simplePos x="0" y="0"/>
                <wp:positionH relativeFrom="page">
                  <wp:posOffset>1</wp:posOffset>
                </wp:positionH>
                <wp:positionV relativeFrom="paragraph">
                  <wp:posOffset>87086</wp:posOffset>
                </wp:positionV>
                <wp:extent cx="2098292" cy="1948543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098292" cy="1948543"/>
                        </a:xfrm>
                        <a:custGeom>
                          <a:avLst/>
                          <a:gdLst>
                            <a:gd name="T0" fmla="*/ 1417 w 2645"/>
                            <a:gd name="T1" fmla="*/ 2456 h 2456"/>
                            <a:gd name="T2" fmla="*/ 1417 w 2645"/>
                            <a:gd name="T3" fmla="*/ 2456 h 2456"/>
                            <a:gd name="T4" fmla="*/ 2645 w 2645"/>
                            <a:gd name="T5" fmla="*/ 1227 h 2456"/>
                            <a:gd name="T6" fmla="*/ 1417 w 2645"/>
                            <a:gd name="T7" fmla="*/ 0 h 2456"/>
                            <a:gd name="T8" fmla="*/ 0 w 2645"/>
                            <a:gd name="T9" fmla="*/ 0 h 2456"/>
                            <a:gd name="T10" fmla="*/ 0 w 2645"/>
                            <a:gd name="T11" fmla="*/ 2456 h 2456"/>
                            <a:gd name="T12" fmla="*/ 1417 w 2645"/>
                            <a:gd name="T13" fmla="*/ 2456 h 2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645" h="2456">
                              <a:moveTo>
                                <a:pt x="1417" y="2456"/>
                              </a:moveTo>
                              <a:lnTo>
                                <a:pt x="1417" y="2456"/>
                              </a:lnTo>
                              <a:cubicBezTo>
                                <a:pt x="2095" y="2456"/>
                                <a:pt x="2645" y="1906"/>
                                <a:pt x="2645" y="1227"/>
                              </a:cubicBezTo>
                              <a:cubicBezTo>
                                <a:pt x="2645" y="549"/>
                                <a:pt x="2095" y="0"/>
                                <a:pt x="1417" y="0"/>
                              </a:cubicBezTo>
                              <a:lnTo>
                                <a:pt x="0" y="0"/>
                              </a:lnTo>
                              <a:lnTo>
                                <a:pt x="0" y="2456"/>
                              </a:lnTo>
                              <a:lnTo>
                                <a:pt x="1417" y="24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4883A3" w14:textId="77777777" w:rsidR="00631660" w:rsidRDefault="00631660" w:rsidP="00631660">
                            <w:pPr>
                              <w:pStyle w:val="Subheading1"/>
                              <w:ind w:left="-270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Profile summary</w:t>
                            </w:r>
                          </w:p>
                          <w:p w14:paraId="29EEE2B3" w14:textId="6F0F954C" w:rsidR="00631660" w:rsidRDefault="00631660" w:rsidP="00631660">
                            <w:pPr>
                              <w:pStyle w:val="Subheading1"/>
                              <w:ind w:left="-270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Key specialisation: </w:t>
                            </w:r>
                            <w:r w:rsidR="00A82574">
                              <w:rPr>
                                <w:color w:val="FFFFFF" w:themeColor="background1"/>
                                <w:sz w:val="18"/>
                              </w:rPr>
                              <w:t xml:space="preserve">SAP </w:t>
                            </w:r>
                            <w:r w:rsidR="00206B4D">
                              <w:rPr>
                                <w:color w:val="FFFFFF" w:themeColor="background1"/>
                                <w:sz w:val="18"/>
                              </w:rPr>
                              <w:t>ABAP</w:t>
                            </w:r>
                          </w:p>
                          <w:p w14:paraId="4C7BC8BD" w14:textId="43DF6D22" w:rsidR="006D1045" w:rsidRPr="006D1045" w:rsidRDefault="006D1045" w:rsidP="00631660">
                            <w:pPr>
                              <w:pStyle w:val="Subheading1"/>
                              <w:ind w:left="-270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540000" tIns="180000" rIns="540000" bIns="180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D9E7" id="Freeform 11" o:spid="_x0000_s1026" style="position:absolute;margin-left:0;margin-top:6.85pt;width:165.2pt;height:153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645,24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" adj="-11796480,,5400" path="m1417,2456r,c2095,2456,2645,1906,2645,1227,2645,549,2095,,1417,l,,,2456r1417,xe" fillcolor="black" stroked="f" strokeweight="0">
                <v:stroke joinstyle="round"/>
                <v:formulas/>
                <v:path arrowok="t" o:connecttype="custom" o:connectlocs="1124113,1948543;1124113,1948543;2098292,973478;1124113,0;0,0;0,1948543;1124113,1948543" o:connectangles="0,0,0,0,0,0,0" textboxrect="0,0,2645,2456"/>
                <o:lock v:ext="edit" aspectratio="t"/>
                <v:textbox inset="15mm,5mm,15mm,5mm">
                  <w:txbxContent>
                    <w:p w14:paraId="654883A3" w14:textId="77777777" w:rsidR="00631660" w:rsidRDefault="00631660" w:rsidP="00631660">
                      <w:pPr>
                        <w:pStyle w:val="Subheading1"/>
                        <w:ind w:left="-270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>Profile summary</w:t>
                      </w:r>
                    </w:p>
                    <w:p w14:paraId="29EEE2B3" w14:textId="6F0F954C" w:rsidR="00631660" w:rsidRDefault="00631660" w:rsidP="00631660">
                      <w:pPr>
                        <w:pStyle w:val="Subheading1"/>
                        <w:ind w:left="-270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 xml:space="preserve">Key specialisation: </w:t>
                      </w:r>
                      <w:r w:rsidR="00A82574">
                        <w:rPr>
                          <w:color w:val="FFFFFF" w:themeColor="background1"/>
                          <w:sz w:val="18"/>
                        </w:rPr>
                        <w:t xml:space="preserve">SAP </w:t>
                      </w:r>
                      <w:r w:rsidR="00206B4D">
                        <w:rPr>
                          <w:color w:val="FFFFFF" w:themeColor="background1"/>
                          <w:sz w:val="18"/>
                        </w:rPr>
                        <w:t>ABAP</w:t>
                      </w:r>
                    </w:p>
                    <w:p w14:paraId="4C7BC8BD" w14:textId="43DF6D22" w:rsidR="006D1045" w:rsidRPr="006D1045" w:rsidRDefault="006D1045" w:rsidP="00631660">
                      <w:pPr>
                        <w:pStyle w:val="Subheading1"/>
                        <w:ind w:left="-270"/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8012C">
        <w:t>Aaron John</w:t>
      </w:r>
      <w:r w:rsidR="00B37F74" w:rsidRPr="002D7869">
        <w:t xml:space="preserve"> </w:t>
      </w:r>
      <w:r w:rsidR="00E8012C">
        <w:t>E. Bolival</w:t>
      </w:r>
      <w:r w:rsidR="00F34044" w:rsidRPr="002D7869">
        <w:t xml:space="preserve"> </w:t>
      </w:r>
    </w:p>
    <w:p w14:paraId="2CC29699" w14:textId="738F667A" w:rsidR="00B37F74" w:rsidRPr="002D7869" w:rsidRDefault="00A82574" w:rsidP="003B1A88">
      <w:pPr>
        <w:pStyle w:val="Organization"/>
      </w:pPr>
      <w:r>
        <w:t xml:space="preserve">Enterprise </w:t>
      </w:r>
      <w:r w:rsidR="00E8012C">
        <w:t>Services (AP) Limited Philippine ROHQ</w:t>
      </w:r>
    </w:p>
    <w:p w14:paraId="401825CD" w14:textId="0588AF1C" w:rsidR="00B37F74" w:rsidRDefault="00E8012C" w:rsidP="003B1A88">
      <w:pPr>
        <w:pStyle w:val="BioTitle"/>
      </w:pPr>
      <w:r>
        <w:t>Technology Consultant I</w:t>
      </w:r>
      <w:r w:rsidR="00AC5F74">
        <w:tab/>
      </w:r>
    </w:p>
    <w:p w14:paraId="5E00F927" w14:textId="1B26D380" w:rsidR="00AF745B" w:rsidRPr="004D51B7" w:rsidRDefault="00213CD5" w:rsidP="003B1A88">
      <w:pPr>
        <w:pStyle w:val="BioTitle"/>
        <w:rPr>
          <w:b w:val="0"/>
          <w:bCs/>
          <w:sz w:val="20"/>
          <w:szCs w:val="16"/>
        </w:rPr>
      </w:pPr>
      <w:r w:rsidRPr="00213CD5">
        <w:rPr>
          <w:sz w:val="20"/>
          <w:szCs w:val="16"/>
        </w:rPr>
        <w:t>Co</w:t>
      </w:r>
      <w:r>
        <w:rPr>
          <w:sz w:val="20"/>
          <w:szCs w:val="16"/>
        </w:rPr>
        <w:t xml:space="preserve">ntact no. </w:t>
      </w:r>
      <w:r w:rsidRPr="00213CD5">
        <w:rPr>
          <w:b w:val="0"/>
          <w:bCs/>
          <w:sz w:val="20"/>
          <w:szCs w:val="16"/>
        </w:rPr>
        <w:t>09954060619</w:t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 w:rsidR="00220C32">
        <w:rPr>
          <w:sz w:val="20"/>
          <w:szCs w:val="16"/>
        </w:rPr>
        <w:tab/>
      </w:r>
      <w:r>
        <w:rPr>
          <w:sz w:val="20"/>
          <w:szCs w:val="16"/>
        </w:rPr>
        <w:t xml:space="preserve">Email: </w:t>
      </w:r>
      <w:hyperlink r:id="rId12" w:history="1">
        <w:r w:rsidR="00AF745B" w:rsidRPr="00620718">
          <w:rPr>
            <w:rStyle w:val="Hyperlink"/>
            <w:b w:val="0"/>
            <w:bCs/>
            <w:szCs w:val="16"/>
          </w:rPr>
          <w:t>aaronjohn.bolival@dxc.com</w:t>
        </w:r>
      </w:hyperlink>
    </w:p>
    <w:p w14:paraId="796F087B" w14:textId="77777777" w:rsidR="0024317D" w:rsidRPr="00D52EBF" w:rsidRDefault="0024317D" w:rsidP="006960D9">
      <w:pPr>
        <w:pStyle w:val="Subheading1"/>
        <w:rPr>
          <w:sz w:val="24"/>
        </w:rPr>
      </w:pPr>
      <w:r w:rsidRPr="00D52EBF">
        <w:rPr>
          <w:sz w:val="24"/>
        </w:rPr>
        <w:t xml:space="preserve">Experience </w:t>
      </w:r>
      <w:r w:rsidR="00910223" w:rsidRPr="00D52EBF">
        <w:rPr>
          <w:sz w:val="24"/>
        </w:rPr>
        <w:t>s</w:t>
      </w:r>
      <w:r w:rsidRPr="00D52EBF">
        <w:rPr>
          <w:sz w:val="24"/>
        </w:rPr>
        <w:t>ummary</w:t>
      </w:r>
    </w:p>
    <w:p w14:paraId="651AC137" w14:textId="5F845FFD" w:rsidR="00A82574" w:rsidRPr="00807B27" w:rsidRDefault="00720EAD" w:rsidP="00A82574">
      <w:pPr>
        <w:pStyle w:val="Subheading1"/>
        <w:numPr>
          <w:ilvl w:val="0"/>
          <w:numId w:val="81"/>
        </w:numPr>
        <w:rPr>
          <w:sz w:val="24"/>
        </w:rPr>
      </w:pPr>
      <w:r>
        <w:rPr>
          <w:rFonts w:eastAsia="PMingLiU" w:cs="Times New Roman"/>
          <w:b w:val="0"/>
          <w:iCs w:val="0"/>
          <w:color w:val="000000"/>
          <w:sz w:val="20"/>
        </w:rPr>
        <w:t>Trained in BC100 ABAP</w:t>
      </w:r>
      <w:r w:rsidR="00BB47E8">
        <w:rPr>
          <w:rFonts w:eastAsia="PMingLiU" w:cs="Times New Roman"/>
          <w:b w:val="0"/>
          <w:iCs w:val="0"/>
          <w:color w:val="000000"/>
          <w:sz w:val="20"/>
        </w:rPr>
        <w:t>.</w:t>
      </w:r>
    </w:p>
    <w:p w14:paraId="746345D9" w14:textId="290DEF1F" w:rsidR="00807B27" w:rsidRPr="00AB481C" w:rsidRDefault="00807B27" w:rsidP="00A82574">
      <w:pPr>
        <w:pStyle w:val="Subheading1"/>
        <w:numPr>
          <w:ilvl w:val="0"/>
          <w:numId w:val="81"/>
        </w:numPr>
        <w:rPr>
          <w:sz w:val="24"/>
        </w:rPr>
      </w:pPr>
      <w:r>
        <w:rPr>
          <w:rFonts w:eastAsia="PMingLiU" w:cs="Times New Roman"/>
          <w:b w:val="0"/>
          <w:iCs w:val="0"/>
          <w:color w:val="000000"/>
          <w:sz w:val="20"/>
        </w:rPr>
        <w:t>Trained in SAP EP.</w:t>
      </w:r>
    </w:p>
    <w:p w14:paraId="48EDF0F5" w14:textId="28F32DD7" w:rsidR="005B160F" w:rsidRPr="001479CB" w:rsidRDefault="005B160F" w:rsidP="005B160F">
      <w:pPr>
        <w:pStyle w:val="Subheading1"/>
        <w:numPr>
          <w:ilvl w:val="0"/>
          <w:numId w:val="81"/>
        </w:numPr>
        <w:rPr>
          <w:sz w:val="24"/>
        </w:rPr>
      </w:pPr>
      <w:r>
        <w:rPr>
          <w:rFonts w:eastAsia="PMingLiU" w:cs="Times New Roman"/>
          <w:b w:val="0"/>
          <w:iCs w:val="0"/>
          <w:color w:val="000000"/>
          <w:sz w:val="20"/>
        </w:rPr>
        <w:t xml:space="preserve">Currently working in a consumer goods industry for </w:t>
      </w:r>
      <w:r w:rsidR="0094139A">
        <w:rPr>
          <w:rFonts w:eastAsia="PMingLiU" w:cs="Times New Roman"/>
          <w:b w:val="0"/>
          <w:iCs w:val="0"/>
          <w:color w:val="000000"/>
          <w:sz w:val="20"/>
        </w:rPr>
        <w:t>data p</w:t>
      </w:r>
      <w:r w:rsidR="00CC2DF8">
        <w:rPr>
          <w:rFonts w:eastAsia="PMingLiU" w:cs="Times New Roman"/>
          <w:b w:val="0"/>
          <w:iCs w:val="0"/>
          <w:color w:val="000000"/>
          <w:sz w:val="20"/>
        </w:rPr>
        <w:t>rocessing and consolidation of data</w:t>
      </w:r>
      <w:r>
        <w:rPr>
          <w:rFonts w:eastAsia="PMingLiU" w:cs="Times New Roman"/>
          <w:b w:val="0"/>
          <w:iCs w:val="0"/>
          <w:color w:val="000000"/>
          <w:sz w:val="20"/>
        </w:rPr>
        <w:t>.</w:t>
      </w:r>
    </w:p>
    <w:p w14:paraId="37EBA95D" w14:textId="52C9F9C6" w:rsidR="0024317D" w:rsidRDefault="0024317D" w:rsidP="002A38B4">
      <w:pPr>
        <w:pStyle w:val="Subheading1"/>
        <w:spacing w:after="100" w:afterAutospacing="1"/>
        <w:rPr>
          <w:sz w:val="24"/>
        </w:rPr>
      </w:pPr>
      <w:r w:rsidRPr="00D52EBF">
        <w:rPr>
          <w:sz w:val="24"/>
        </w:rPr>
        <w:t xml:space="preserve">Domain </w:t>
      </w:r>
      <w:r w:rsidR="00910223" w:rsidRPr="00D52EBF">
        <w:rPr>
          <w:sz w:val="24"/>
        </w:rPr>
        <w:t>e</w:t>
      </w:r>
      <w:r w:rsidRPr="00D52EBF">
        <w:rPr>
          <w:sz w:val="24"/>
        </w:rPr>
        <w:t>xpertise</w:t>
      </w:r>
    </w:p>
    <w:tbl>
      <w:tblPr>
        <w:tblStyle w:val="DXCCV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9"/>
        <w:gridCol w:w="3789"/>
        <w:gridCol w:w="1551"/>
      </w:tblGrid>
      <w:tr w:rsidR="0024317D" w:rsidRPr="002D7869" w14:paraId="5A9609F1" w14:textId="77777777" w:rsidTr="002A38B4">
        <w:tc>
          <w:tcPr>
            <w:tcW w:w="2239" w:type="dxa"/>
          </w:tcPr>
          <w:p w14:paraId="66CD1ED0" w14:textId="77777777" w:rsidR="0024317D" w:rsidRPr="002D7869" w:rsidRDefault="0024317D" w:rsidP="00B115E1">
            <w:pPr>
              <w:pStyle w:val="TableText10BoldDouble"/>
            </w:pPr>
            <w:r w:rsidRPr="002D7869">
              <w:t>Domain</w:t>
            </w:r>
          </w:p>
        </w:tc>
        <w:tc>
          <w:tcPr>
            <w:tcW w:w="3789" w:type="dxa"/>
          </w:tcPr>
          <w:p w14:paraId="6623FD15" w14:textId="77777777" w:rsidR="0024317D" w:rsidRPr="002D7869" w:rsidRDefault="0024317D" w:rsidP="00B115E1">
            <w:pPr>
              <w:pStyle w:val="TableText10BoldDouble"/>
            </w:pPr>
            <w:r w:rsidRPr="002D7869">
              <w:t xml:space="preserve">Specific </w:t>
            </w:r>
            <w:r w:rsidR="00910223" w:rsidRPr="002D7869">
              <w:t>area in domain</w:t>
            </w:r>
          </w:p>
        </w:tc>
        <w:tc>
          <w:tcPr>
            <w:tcW w:w="1551" w:type="dxa"/>
          </w:tcPr>
          <w:p w14:paraId="0DB10193" w14:textId="77777777" w:rsidR="0024317D" w:rsidRPr="002D7869" w:rsidRDefault="0024317D" w:rsidP="00B115E1">
            <w:pPr>
              <w:pStyle w:val="TableText10BoldDouble"/>
            </w:pPr>
            <w:r w:rsidRPr="002D7869">
              <w:t>Experience</w:t>
            </w:r>
            <w:r w:rsidR="00182A01" w:rsidRPr="002D7869">
              <w:t xml:space="preserve"> (</w:t>
            </w:r>
            <w:proofErr w:type="spellStart"/>
            <w:r w:rsidR="00182A01" w:rsidRPr="002D7869">
              <w:t>yrs</w:t>
            </w:r>
            <w:proofErr w:type="spellEnd"/>
            <w:r w:rsidR="00182A01" w:rsidRPr="002D7869">
              <w:t>/months)</w:t>
            </w:r>
          </w:p>
        </w:tc>
      </w:tr>
      <w:tr w:rsidR="00A82574" w:rsidRPr="002D7869" w14:paraId="2C3CD9C2" w14:textId="77777777" w:rsidTr="002A38B4">
        <w:tc>
          <w:tcPr>
            <w:tcW w:w="2239" w:type="dxa"/>
          </w:tcPr>
          <w:p w14:paraId="49083C77" w14:textId="5FF1E80E" w:rsidR="00A82574" w:rsidRPr="002D7869" w:rsidRDefault="0038722A" w:rsidP="00A82574">
            <w:pPr>
              <w:pStyle w:val="TableText10Double"/>
            </w:pPr>
            <w:r>
              <w:t>SAP</w:t>
            </w:r>
            <w:r w:rsidR="007D28B7">
              <w:t xml:space="preserve"> </w:t>
            </w:r>
          </w:p>
        </w:tc>
        <w:tc>
          <w:tcPr>
            <w:tcW w:w="3789" w:type="dxa"/>
          </w:tcPr>
          <w:p w14:paraId="5C0479DF" w14:textId="047A0AFF" w:rsidR="00A82574" w:rsidRPr="002D7869" w:rsidRDefault="007D28B7" w:rsidP="00A82574">
            <w:pPr>
              <w:pStyle w:val="TableText10Double"/>
            </w:pPr>
            <w:r>
              <w:t>ABAP</w:t>
            </w:r>
          </w:p>
        </w:tc>
        <w:tc>
          <w:tcPr>
            <w:tcW w:w="1551" w:type="dxa"/>
          </w:tcPr>
          <w:p w14:paraId="32C43548" w14:textId="13546AAC" w:rsidR="00A82574" w:rsidRPr="002D7869" w:rsidRDefault="00E8012C" w:rsidP="00A82574">
            <w:pPr>
              <w:pStyle w:val="TableText10Double"/>
            </w:pPr>
            <w:r>
              <w:t>2 weeks(trained)</w:t>
            </w:r>
          </w:p>
        </w:tc>
      </w:tr>
      <w:tr w:rsidR="00562017" w:rsidRPr="002D7869" w14:paraId="1147414C" w14:textId="77777777" w:rsidTr="002A38B4">
        <w:tc>
          <w:tcPr>
            <w:tcW w:w="2239" w:type="dxa"/>
          </w:tcPr>
          <w:p w14:paraId="34A48B04" w14:textId="3A12ADFC" w:rsidR="00562017" w:rsidRDefault="00562017" w:rsidP="00A82574">
            <w:pPr>
              <w:pStyle w:val="TableText10Double"/>
            </w:pPr>
            <w:r>
              <w:t>SAP</w:t>
            </w:r>
          </w:p>
        </w:tc>
        <w:tc>
          <w:tcPr>
            <w:tcW w:w="3789" w:type="dxa"/>
          </w:tcPr>
          <w:p w14:paraId="2775D526" w14:textId="4A1BA4F2" w:rsidR="00562017" w:rsidRDefault="00562017" w:rsidP="00A82574">
            <w:pPr>
              <w:pStyle w:val="TableText10Double"/>
            </w:pPr>
            <w:r>
              <w:t>EP – Enterprise Portal</w:t>
            </w:r>
          </w:p>
        </w:tc>
        <w:tc>
          <w:tcPr>
            <w:tcW w:w="1551" w:type="dxa"/>
          </w:tcPr>
          <w:p w14:paraId="6E7ECB39" w14:textId="0BEB1DBA" w:rsidR="00562017" w:rsidRDefault="00236417" w:rsidP="00A82574">
            <w:pPr>
              <w:pStyle w:val="TableText10Double"/>
            </w:pPr>
            <w:r>
              <w:t>5 Days</w:t>
            </w:r>
          </w:p>
        </w:tc>
      </w:tr>
    </w:tbl>
    <w:p w14:paraId="357AAFB5" w14:textId="61AF437D" w:rsidR="0024317D" w:rsidRPr="00D52EBF" w:rsidRDefault="0024317D" w:rsidP="002A38B4">
      <w:pPr>
        <w:pStyle w:val="Subheading1"/>
        <w:spacing w:after="100" w:afterAutospacing="1"/>
        <w:rPr>
          <w:sz w:val="24"/>
        </w:rPr>
      </w:pPr>
      <w:r w:rsidRPr="00D52EBF">
        <w:rPr>
          <w:sz w:val="24"/>
        </w:rPr>
        <w:t xml:space="preserve">Technical </w:t>
      </w:r>
      <w:r w:rsidR="00910223" w:rsidRPr="00D52EBF">
        <w:rPr>
          <w:sz w:val="24"/>
        </w:rPr>
        <w:t>e</w:t>
      </w:r>
      <w:r w:rsidRPr="00D52EBF">
        <w:rPr>
          <w:sz w:val="24"/>
        </w:rPr>
        <w:t>xpertise</w:t>
      </w:r>
    </w:p>
    <w:tbl>
      <w:tblPr>
        <w:tblStyle w:val="DXCCV"/>
        <w:tblW w:w="50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2435"/>
        <w:gridCol w:w="90"/>
        <w:gridCol w:w="2035"/>
        <w:gridCol w:w="1520"/>
      </w:tblGrid>
      <w:tr w:rsidR="00A14C80" w:rsidRPr="002D7869" w14:paraId="20EA54DD" w14:textId="77777777" w:rsidTr="00A14C80">
        <w:trPr>
          <w:trHeight w:val="498"/>
        </w:trPr>
        <w:tc>
          <w:tcPr>
            <w:tcW w:w="1520" w:type="dxa"/>
          </w:tcPr>
          <w:p w14:paraId="3EB3907D" w14:textId="77777777" w:rsidR="00A14C80" w:rsidRPr="002D7869" w:rsidRDefault="00A14C80" w:rsidP="00B115E1">
            <w:pPr>
              <w:pStyle w:val="TableText10BoldDouble"/>
            </w:pPr>
            <w:r w:rsidRPr="002D7869">
              <w:t>Primary skills</w:t>
            </w:r>
          </w:p>
        </w:tc>
        <w:tc>
          <w:tcPr>
            <w:tcW w:w="2435" w:type="dxa"/>
            <w:tcBorders>
              <w:right w:val="single" w:sz="4" w:space="0" w:color="auto"/>
            </w:tcBorders>
          </w:tcPr>
          <w:p w14:paraId="09BAEE2B" w14:textId="77777777" w:rsidR="00A14C80" w:rsidRPr="002D7869" w:rsidRDefault="00A14C80" w:rsidP="00B115E1">
            <w:pPr>
              <w:pStyle w:val="TableText10BoldDouble"/>
            </w:pPr>
            <w:r w:rsidRPr="002D7869">
              <w:t>Experience (</w:t>
            </w:r>
            <w:proofErr w:type="spellStart"/>
            <w:r w:rsidRPr="002D7869">
              <w:t>yrs</w:t>
            </w:r>
            <w:proofErr w:type="spellEnd"/>
            <w:r w:rsidRPr="002D7869">
              <w:t>/months)</w:t>
            </w: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4FAA88" w14:textId="77777777" w:rsidR="00A14C80" w:rsidRPr="002D7869" w:rsidRDefault="00A14C80" w:rsidP="00B115E1">
            <w:pPr>
              <w:pStyle w:val="TableText10BoldDouble"/>
            </w:pPr>
          </w:p>
        </w:tc>
        <w:tc>
          <w:tcPr>
            <w:tcW w:w="2035" w:type="dxa"/>
            <w:tcBorders>
              <w:left w:val="single" w:sz="4" w:space="0" w:color="auto"/>
            </w:tcBorders>
          </w:tcPr>
          <w:p w14:paraId="024E051E" w14:textId="77777777" w:rsidR="00A14C80" w:rsidRPr="002D7869" w:rsidRDefault="00A14C80" w:rsidP="00B115E1">
            <w:pPr>
              <w:pStyle w:val="TableText10BoldDouble"/>
            </w:pPr>
            <w:r w:rsidRPr="002D7869">
              <w:t>Secondary skills</w:t>
            </w:r>
          </w:p>
        </w:tc>
        <w:tc>
          <w:tcPr>
            <w:tcW w:w="1520" w:type="dxa"/>
          </w:tcPr>
          <w:p w14:paraId="0626FDFC" w14:textId="77777777" w:rsidR="00A14C80" w:rsidRPr="002D7869" w:rsidRDefault="00A14C80" w:rsidP="00B115E1">
            <w:pPr>
              <w:pStyle w:val="TableText10BoldDouble"/>
            </w:pPr>
            <w:r w:rsidRPr="002D7869">
              <w:t>Experience (</w:t>
            </w:r>
            <w:proofErr w:type="spellStart"/>
            <w:r w:rsidRPr="002D7869">
              <w:t>yrs</w:t>
            </w:r>
            <w:proofErr w:type="spellEnd"/>
            <w:r w:rsidRPr="002D7869">
              <w:t>/months)</w:t>
            </w:r>
          </w:p>
        </w:tc>
      </w:tr>
      <w:tr w:rsidR="00A14C80" w:rsidRPr="002D7869" w14:paraId="2188D88E" w14:textId="77777777" w:rsidTr="00A14C80">
        <w:trPr>
          <w:trHeight w:val="143"/>
        </w:trPr>
        <w:tc>
          <w:tcPr>
            <w:tcW w:w="1520" w:type="dxa"/>
          </w:tcPr>
          <w:p w14:paraId="58C6621D" w14:textId="22C3CD40" w:rsidR="00A14C80" w:rsidRPr="002D7869" w:rsidRDefault="000639B2" w:rsidP="00A82574">
            <w:pPr>
              <w:pStyle w:val="TableText10Double"/>
            </w:pPr>
            <w:r>
              <w:t>SAP ABAP</w:t>
            </w:r>
          </w:p>
        </w:tc>
        <w:tc>
          <w:tcPr>
            <w:tcW w:w="2435" w:type="dxa"/>
            <w:tcBorders>
              <w:right w:val="single" w:sz="4" w:space="0" w:color="auto"/>
            </w:tcBorders>
          </w:tcPr>
          <w:p w14:paraId="4DAEDA33" w14:textId="1E2EFB1D" w:rsidR="00A14C80" w:rsidRPr="002D7869" w:rsidRDefault="000639B2" w:rsidP="00A82574">
            <w:pPr>
              <w:pStyle w:val="TableText10Double"/>
            </w:pPr>
            <w:r>
              <w:t>2 weeks</w:t>
            </w: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5A8A6" w14:textId="77777777" w:rsidR="00A14C80" w:rsidRPr="00C94B07" w:rsidRDefault="00A14C80" w:rsidP="00A82574">
            <w:pPr>
              <w:pStyle w:val="TableText10Double"/>
            </w:pPr>
          </w:p>
        </w:tc>
        <w:tc>
          <w:tcPr>
            <w:tcW w:w="2035" w:type="dxa"/>
            <w:tcBorders>
              <w:left w:val="single" w:sz="4" w:space="0" w:color="auto"/>
            </w:tcBorders>
          </w:tcPr>
          <w:p w14:paraId="3653C524" w14:textId="0F7AFA9F" w:rsidR="00A14C80" w:rsidRPr="002D7869" w:rsidRDefault="00547699" w:rsidP="00A82574">
            <w:pPr>
              <w:pStyle w:val="TableText10Double"/>
            </w:pPr>
            <w:r>
              <w:t>Data Entry</w:t>
            </w:r>
          </w:p>
        </w:tc>
        <w:tc>
          <w:tcPr>
            <w:tcW w:w="1520" w:type="dxa"/>
          </w:tcPr>
          <w:p w14:paraId="46BED1F1" w14:textId="5AF91342" w:rsidR="00A14C80" w:rsidRPr="002D7869" w:rsidRDefault="00547699" w:rsidP="00A82574">
            <w:pPr>
              <w:pStyle w:val="TableText10Double"/>
            </w:pPr>
            <w:r>
              <w:t>1 year 8 months</w:t>
            </w:r>
          </w:p>
        </w:tc>
      </w:tr>
      <w:tr w:rsidR="00A14C80" w:rsidRPr="002D7869" w14:paraId="0CE7FD9C" w14:textId="77777777" w:rsidTr="00A14C80">
        <w:trPr>
          <w:trHeight w:val="143"/>
        </w:trPr>
        <w:tc>
          <w:tcPr>
            <w:tcW w:w="1520" w:type="dxa"/>
          </w:tcPr>
          <w:p w14:paraId="19E87670" w14:textId="55A218EA" w:rsidR="00A14C80" w:rsidRPr="002D7869" w:rsidRDefault="003E491C" w:rsidP="00A82574">
            <w:pPr>
              <w:pStyle w:val="TableText10Double"/>
            </w:pPr>
            <w:r>
              <w:t>Front</w:t>
            </w:r>
            <w:r w:rsidR="00E46CFC">
              <w:t xml:space="preserve"> </w:t>
            </w:r>
            <w:r>
              <w:t>/</w:t>
            </w:r>
            <w:r w:rsidR="00E46CFC">
              <w:t xml:space="preserve"> </w:t>
            </w:r>
            <w:r>
              <w:t>Back Programming</w:t>
            </w:r>
          </w:p>
        </w:tc>
        <w:tc>
          <w:tcPr>
            <w:tcW w:w="2435" w:type="dxa"/>
            <w:tcBorders>
              <w:right w:val="single" w:sz="4" w:space="0" w:color="auto"/>
            </w:tcBorders>
          </w:tcPr>
          <w:p w14:paraId="061458AB" w14:textId="54F42BA9" w:rsidR="00A14C80" w:rsidRPr="002D7869" w:rsidRDefault="003E491C" w:rsidP="00A82574">
            <w:pPr>
              <w:pStyle w:val="TableText10Double"/>
            </w:pPr>
            <w:r>
              <w:t>2 years 4 months(college)</w:t>
            </w: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A5184" w14:textId="77777777" w:rsidR="00A14C80" w:rsidRPr="00C94B07" w:rsidRDefault="00A14C80" w:rsidP="00A82574">
            <w:pPr>
              <w:pStyle w:val="TableText10Double"/>
            </w:pPr>
          </w:p>
        </w:tc>
        <w:tc>
          <w:tcPr>
            <w:tcW w:w="2035" w:type="dxa"/>
            <w:tcBorders>
              <w:left w:val="single" w:sz="4" w:space="0" w:color="auto"/>
            </w:tcBorders>
          </w:tcPr>
          <w:p w14:paraId="1C36140A" w14:textId="3F385FBA" w:rsidR="00A14C80" w:rsidRPr="002D7869" w:rsidRDefault="00FD1030" w:rsidP="00A82574">
            <w:pPr>
              <w:pStyle w:val="TableText10Double"/>
            </w:pPr>
            <w:proofErr w:type="spellStart"/>
            <w:r>
              <w:t>Netsuite</w:t>
            </w:r>
            <w:proofErr w:type="spellEnd"/>
            <w:r w:rsidR="00C802AF">
              <w:t xml:space="preserve"> System</w:t>
            </w:r>
            <w:r>
              <w:t xml:space="preserve"> </w:t>
            </w:r>
            <w:proofErr w:type="spellStart"/>
            <w:r>
              <w:t>Admin</w:t>
            </w:r>
            <w:r w:rsidR="004076FD">
              <w:t>trator</w:t>
            </w:r>
            <w:proofErr w:type="spellEnd"/>
          </w:p>
        </w:tc>
        <w:tc>
          <w:tcPr>
            <w:tcW w:w="1520" w:type="dxa"/>
          </w:tcPr>
          <w:p w14:paraId="61AB8A5D" w14:textId="63EC3D14" w:rsidR="00A14C80" w:rsidRPr="002D7869" w:rsidRDefault="00A513A8" w:rsidP="00A82574">
            <w:pPr>
              <w:pStyle w:val="TableText10Double"/>
            </w:pPr>
            <w:r>
              <w:t>4 months</w:t>
            </w:r>
          </w:p>
        </w:tc>
      </w:tr>
    </w:tbl>
    <w:p w14:paraId="21624E89" w14:textId="77777777" w:rsidR="00D52EBF" w:rsidRDefault="00D52EBF" w:rsidP="00C41F0E">
      <w:pPr>
        <w:pStyle w:val="Subheading1"/>
        <w:rPr>
          <w:sz w:val="24"/>
        </w:rPr>
      </w:pPr>
    </w:p>
    <w:p w14:paraId="536BAFD1" w14:textId="77777777" w:rsidR="00CC1C31" w:rsidRPr="002D7869" w:rsidRDefault="00910223" w:rsidP="002A38B4">
      <w:pPr>
        <w:pStyle w:val="Subheading1"/>
        <w:spacing w:after="100" w:afterAutospacing="1"/>
      </w:pPr>
      <w:r w:rsidRPr="00D52EBF">
        <w:rPr>
          <w:sz w:val="24"/>
        </w:rPr>
        <w:t>Technology/c</w:t>
      </w:r>
      <w:r w:rsidR="00CC1C31" w:rsidRPr="00D52EBF">
        <w:rPr>
          <w:sz w:val="24"/>
        </w:rPr>
        <w:t>lassification</w:t>
      </w:r>
      <w:r w:rsidR="003B1A88" w:rsidRPr="00D52EBF">
        <w:rPr>
          <w:sz w:val="24"/>
        </w:rPr>
        <w:t xml:space="preserve"> </w:t>
      </w:r>
    </w:p>
    <w:p w14:paraId="6544BACB" w14:textId="5AB76DF0" w:rsidR="00CC1C31" w:rsidRPr="002D7869" w:rsidRDefault="00CC1C31" w:rsidP="00CC1C31">
      <w:pPr>
        <w:pStyle w:val="BodyText"/>
      </w:pPr>
      <w:r w:rsidRPr="002D7869">
        <w:rPr>
          <w:b/>
        </w:rPr>
        <w:t xml:space="preserve">Additional </w:t>
      </w:r>
      <w:r w:rsidR="00910223" w:rsidRPr="002D7869">
        <w:rPr>
          <w:b/>
        </w:rPr>
        <w:t>s</w:t>
      </w:r>
      <w:r w:rsidRPr="002D7869">
        <w:rPr>
          <w:b/>
        </w:rPr>
        <w:t>kills:</w:t>
      </w:r>
      <w:r w:rsidR="008B4192">
        <w:rPr>
          <w:b/>
        </w:rPr>
        <w:t xml:space="preserve"> </w:t>
      </w:r>
      <w:r w:rsidR="008B4192">
        <w:t>Team Player</w:t>
      </w:r>
      <w:r w:rsidR="00EC7157">
        <w:t xml:space="preserve">, </w:t>
      </w:r>
      <w:r w:rsidR="008B4192">
        <w:t>Documentation</w:t>
      </w:r>
      <w:r w:rsidR="002C1C28">
        <w:t>, Troubleshooting</w:t>
      </w:r>
    </w:p>
    <w:p w14:paraId="6D4D1C8F" w14:textId="6C050902" w:rsidR="0024317D" w:rsidRPr="009C14D8" w:rsidRDefault="006D1045" w:rsidP="000A5B36">
      <w:pPr>
        <w:spacing w:after="160" w:line="259" w:lineRule="auto"/>
        <w:rPr>
          <w:rFonts w:ascii="Arial" w:hAnsi="Arial" w:cs="Arial"/>
          <w:sz w:val="24"/>
        </w:rPr>
      </w:pPr>
      <w:r>
        <w:br w:type="page"/>
      </w:r>
      <w:r w:rsidR="0024317D" w:rsidRPr="009C14D8">
        <w:rPr>
          <w:rFonts w:ascii="Arial" w:hAnsi="Arial" w:cs="Arial"/>
          <w:sz w:val="24"/>
        </w:rPr>
        <w:lastRenderedPageBreak/>
        <w:t xml:space="preserve">Education </w:t>
      </w:r>
      <w:r w:rsidR="00910223" w:rsidRPr="009C14D8">
        <w:rPr>
          <w:rFonts w:ascii="Arial" w:hAnsi="Arial" w:cs="Arial"/>
          <w:sz w:val="24"/>
        </w:rPr>
        <w:t>b</w:t>
      </w:r>
      <w:r w:rsidR="0024317D" w:rsidRPr="009C14D8">
        <w:rPr>
          <w:rFonts w:ascii="Arial" w:hAnsi="Arial" w:cs="Arial"/>
          <w:sz w:val="24"/>
        </w:rPr>
        <w:t>ackground</w:t>
      </w:r>
    </w:p>
    <w:tbl>
      <w:tblPr>
        <w:tblStyle w:val="DXCCV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239"/>
        <w:gridCol w:w="2841"/>
        <w:gridCol w:w="1637"/>
      </w:tblGrid>
      <w:tr w:rsidR="0024317D" w:rsidRPr="002D7869" w14:paraId="1E7FD2C4" w14:textId="77777777" w:rsidTr="009E1E1C">
        <w:tc>
          <w:tcPr>
            <w:tcW w:w="862" w:type="dxa"/>
            <w:vAlign w:val="bottom"/>
          </w:tcPr>
          <w:p w14:paraId="424D7AAF" w14:textId="77777777" w:rsidR="0024317D" w:rsidRPr="002D7869" w:rsidRDefault="0024317D" w:rsidP="00B115E1">
            <w:pPr>
              <w:pStyle w:val="TableText10BoldDouble"/>
            </w:pPr>
            <w:r w:rsidRPr="002D7869">
              <w:t>Degree</w:t>
            </w:r>
          </w:p>
        </w:tc>
        <w:tc>
          <w:tcPr>
            <w:tcW w:w="2239" w:type="dxa"/>
            <w:vAlign w:val="bottom"/>
          </w:tcPr>
          <w:p w14:paraId="3168523C" w14:textId="77777777" w:rsidR="0024317D" w:rsidRPr="002D7869" w:rsidRDefault="0024317D" w:rsidP="00B115E1">
            <w:pPr>
              <w:pStyle w:val="TableText10BoldDouble"/>
            </w:pPr>
            <w:r w:rsidRPr="002D7869">
              <w:t>Qualification</w:t>
            </w:r>
          </w:p>
        </w:tc>
        <w:tc>
          <w:tcPr>
            <w:tcW w:w="2841" w:type="dxa"/>
            <w:vAlign w:val="bottom"/>
          </w:tcPr>
          <w:p w14:paraId="0A27864A" w14:textId="77777777" w:rsidR="0024317D" w:rsidRPr="002D7869" w:rsidRDefault="0024317D" w:rsidP="00B115E1">
            <w:pPr>
              <w:pStyle w:val="TableText10BoldDouble"/>
            </w:pPr>
            <w:r w:rsidRPr="002D7869">
              <w:t>Co</w:t>
            </w:r>
            <w:r w:rsidR="00910223" w:rsidRPr="002D7869">
              <w:t>llege/u</w:t>
            </w:r>
            <w:r w:rsidR="003D37F9" w:rsidRPr="002D7869">
              <w:t xml:space="preserve">niversity </w:t>
            </w:r>
          </w:p>
        </w:tc>
        <w:tc>
          <w:tcPr>
            <w:tcW w:w="1637" w:type="dxa"/>
            <w:vAlign w:val="bottom"/>
          </w:tcPr>
          <w:p w14:paraId="29578B18" w14:textId="77777777" w:rsidR="0024317D" w:rsidRPr="002D7869" w:rsidRDefault="0024317D" w:rsidP="00B115E1">
            <w:pPr>
              <w:pStyle w:val="TableText10BoldDouble"/>
            </w:pPr>
            <w:r w:rsidRPr="002D7869">
              <w:t xml:space="preserve">Year </w:t>
            </w:r>
            <w:r w:rsidR="00910223" w:rsidRPr="002D7869">
              <w:t>a</w:t>
            </w:r>
            <w:r w:rsidR="00E1067E" w:rsidRPr="002D7869">
              <w:t>ttained</w:t>
            </w:r>
          </w:p>
        </w:tc>
      </w:tr>
      <w:tr w:rsidR="0024317D" w:rsidRPr="002D7869" w14:paraId="51382FD8" w14:textId="77777777" w:rsidTr="009E1E1C">
        <w:trPr>
          <w:trHeight w:val="719"/>
        </w:trPr>
        <w:tc>
          <w:tcPr>
            <w:tcW w:w="862" w:type="dxa"/>
          </w:tcPr>
          <w:p w14:paraId="28C561C7" w14:textId="77777777" w:rsidR="0024317D" w:rsidRPr="002D7869" w:rsidRDefault="009E1E1C" w:rsidP="00CC1C31">
            <w:pPr>
              <w:pStyle w:val="TableText10Double"/>
            </w:pPr>
            <w:r>
              <w:t>BS</w:t>
            </w:r>
          </w:p>
        </w:tc>
        <w:tc>
          <w:tcPr>
            <w:tcW w:w="2239" w:type="dxa"/>
          </w:tcPr>
          <w:p w14:paraId="3744C817" w14:textId="3B4649FC" w:rsidR="0024317D" w:rsidRPr="009E1E1C" w:rsidRDefault="009E1E1C" w:rsidP="009E1E1C">
            <w:pPr>
              <w:spacing w:after="120"/>
              <w:rPr>
                <w:rFonts w:cs="Arial"/>
                <w:b/>
              </w:rPr>
            </w:pPr>
            <w:r w:rsidRPr="009E1E1C">
              <w:rPr>
                <w:rStyle w:val="NormalBold"/>
                <w:rFonts w:eastAsia="PMingLiU"/>
                <w:b w:val="0"/>
                <w:sz w:val="20"/>
                <w:szCs w:val="20"/>
                <w:lang w:val="en-GB" w:bidi="ar-DZ"/>
              </w:rPr>
              <w:t>Information Technology</w:t>
            </w:r>
          </w:p>
        </w:tc>
        <w:tc>
          <w:tcPr>
            <w:tcW w:w="2841" w:type="dxa"/>
          </w:tcPr>
          <w:p w14:paraId="64BCE80E" w14:textId="41E0EB73" w:rsidR="0024317D" w:rsidRPr="009E1E1C" w:rsidRDefault="00855428" w:rsidP="00CC1C31">
            <w:pPr>
              <w:pStyle w:val="TableText10Double"/>
              <w:rPr>
                <w:b/>
              </w:rPr>
            </w:pPr>
            <w:r>
              <w:rPr>
                <w:rStyle w:val="NormalBold"/>
                <w:rFonts w:cs="Arial"/>
                <w:b w:val="0"/>
              </w:rPr>
              <w:t>STI College –</w:t>
            </w:r>
            <w:r w:rsidR="009E1E1C" w:rsidRPr="009E1E1C">
              <w:rPr>
                <w:rStyle w:val="NormalBold"/>
                <w:rFonts w:cs="Arial"/>
                <w:b w:val="0"/>
              </w:rPr>
              <w:t xml:space="preserve"> </w:t>
            </w:r>
            <w:r>
              <w:rPr>
                <w:rStyle w:val="NormalBold"/>
                <w:rFonts w:cs="Arial"/>
                <w:b w:val="0"/>
              </w:rPr>
              <w:t>Caloocan</w:t>
            </w:r>
          </w:p>
        </w:tc>
        <w:tc>
          <w:tcPr>
            <w:tcW w:w="1637" w:type="dxa"/>
          </w:tcPr>
          <w:p w14:paraId="3E1F48CA" w14:textId="594DAC6F" w:rsidR="0024317D" w:rsidRPr="002D7869" w:rsidRDefault="00855428" w:rsidP="00CC1C31">
            <w:pPr>
              <w:pStyle w:val="TableText10Double"/>
            </w:pPr>
            <w:r>
              <w:t>201</w:t>
            </w:r>
            <w:r w:rsidR="00464440">
              <w:t>9</w:t>
            </w:r>
          </w:p>
        </w:tc>
      </w:tr>
    </w:tbl>
    <w:p w14:paraId="73904FBA" w14:textId="77777777" w:rsidR="00D52EBF" w:rsidRDefault="00D52EBF" w:rsidP="0024317D">
      <w:pPr>
        <w:pStyle w:val="Subheading1"/>
        <w:rPr>
          <w:sz w:val="24"/>
        </w:rPr>
      </w:pPr>
    </w:p>
    <w:p w14:paraId="024F7FBF" w14:textId="77777777" w:rsidR="0024317D" w:rsidRPr="00D52EBF" w:rsidRDefault="0024317D" w:rsidP="002A38B4">
      <w:pPr>
        <w:pStyle w:val="Subheading1"/>
        <w:spacing w:after="100" w:afterAutospacing="1"/>
        <w:rPr>
          <w:sz w:val="24"/>
        </w:rPr>
      </w:pPr>
      <w:r w:rsidRPr="00D52EBF">
        <w:rPr>
          <w:sz w:val="24"/>
        </w:rPr>
        <w:t xml:space="preserve">Professional </w:t>
      </w:r>
      <w:r w:rsidR="00910223" w:rsidRPr="00D52EBF">
        <w:rPr>
          <w:sz w:val="24"/>
        </w:rPr>
        <w:t>activities, certifications and trainings</w:t>
      </w:r>
    </w:p>
    <w:tbl>
      <w:tblPr>
        <w:tblStyle w:val="DXCCV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9"/>
        <w:gridCol w:w="1723"/>
        <w:gridCol w:w="1120"/>
        <w:gridCol w:w="1637"/>
      </w:tblGrid>
      <w:tr w:rsidR="006C2FD3" w:rsidRPr="002D7869" w14:paraId="68FFAFF3" w14:textId="77777777" w:rsidTr="00AB080E">
        <w:tc>
          <w:tcPr>
            <w:tcW w:w="3099" w:type="dxa"/>
          </w:tcPr>
          <w:p w14:paraId="3EE46887" w14:textId="77777777" w:rsidR="0024317D" w:rsidRPr="002D7869" w:rsidRDefault="00910223" w:rsidP="00B115E1">
            <w:pPr>
              <w:pStyle w:val="TableText10BoldDouble"/>
            </w:pPr>
            <w:r w:rsidRPr="002D7869">
              <w:t>Course/certification name</w:t>
            </w:r>
          </w:p>
        </w:tc>
        <w:tc>
          <w:tcPr>
            <w:tcW w:w="1723" w:type="dxa"/>
          </w:tcPr>
          <w:p w14:paraId="5B8AC7FA" w14:textId="77777777" w:rsidR="0024317D" w:rsidRPr="002D7869" w:rsidRDefault="0024317D" w:rsidP="00B115E1">
            <w:pPr>
              <w:pStyle w:val="TableText10BoldDouble"/>
            </w:pPr>
            <w:r w:rsidRPr="002D7869">
              <w:t>Institution</w:t>
            </w:r>
          </w:p>
        </w:tc>
        <w:tc>
          <w:tcPr>
            <w:tcW w:w="1120" w:type="dxa"/>
          </w:tcPr>
          <w:p w14:paraId="7626B6DB" w14:textId="77777777" w:rsidR="0024317D" w:rsidRPr="002D7869" w:rsidRDefault="0024317D" w:rsidP="00B115E1">
            <w:pPr>
              <w:pStyle w:val="TableText10BoldDouble"/>
            </w:pPr>
            <w:r w:rsidRPr="002D7869">
              <w:t>Year</w:t>
            </w:r>
          </w:p>
        </w:tc>
        <w:tc>
          <w:tcPr>
            <w:tcW w:w="1637" w:type="dxa"/>
          </w:tcPr>
          <w:p w14:paraId="4641E51F" w14:textId="77777777" w:rsidR="0024317D" w:rsidRPr="002D7869" w:rsidRDefault="00910223" w:rsidP="00B115E1">
            <w:pPr>
              <w:pStyle w:val="TableText10BoldDouble"/>
            </w:pPr>
            <w:r w:rsidRPr="002D7869">
              <w:t>Years of e</w:t>
            </w:r>
            <w:r w:rsidR="00770C7D" w:rsidRPr="002D7869">
              <w:t>xperience</w:t>
            </w:r>
          </w:p>
        </w:tc>
      </w:tr>
      <w:tr w:rsidR="006C2FD3" w:rsidRPr="002D7869" w14:paraId="12448F57" w14:textId="77777777" w:rsidTr="00AB080E">
        <w:trPr>
          <w:trHeight w:val="432"/>
        </w:trPr>
        <w:tc>
          <w:tcPr>
            <w:tcW w:w="3099" w:type="dxa"/>
          </w:tcPr>
          <w:p w14:paraId="340DE760" w14:textId="7D0330E8" w:rsidR="0024317D" w:rsidRPr="002D7869" w:rsidRDefault="007D1616" w:rsidP="00987C76">
            <w:pPr>
              <w:pStyle w:val="TableText10Double"/>
            </w:pPr>
            <w:r>
              <w:t>Team Player Award</w:t>
            </w:r>
          </w:p>
        </w:tc>
        <w:tc>
          <w:tcPr>
            <w:tcW w:w="1723" w:type="dxa"/>
          </w:tcPr>
          <w:p w14:paraId="14722F82" w14:textId="0982E1D3" w:rsidR="0024317D" w:rsidRPr="002D7869" w:rsidRDefault="007D1616" w:rsidP="00987C76">
            <w:pPr>
              <w:pStyle w:val="TableText10Double"/>
            </w:pPr>
            <w:r>
              <w:t>MTSA Trading Corp.</w:t>
            </w:r>
          </w:p>
        </w:tc>
        <w:tc>
          <w:tcPr>
            <w:tcW w:w="1120" w:type="dxa"/>
          </w:tcPr>
          <w:p w14:paraId="7B955BB3" w14:textId="4F51F72E" w:rsidR="0024317D" w:rsidRPr="002D7869" w:rsidRDefault="0091112B" w:rsidP="00987C76">
            <w:pPr>
              <w:pStyle w:val="TableText10Double"/>
            </w:pPr>
            <w:r>
              <w:t>2021</w:t>
            </w:r>
          </w:p>
        </w:tc>
        <w:tc>
          <w:tcPr>
            <w:tcW w:w="1637" w:type="dxa"/>
          </w:tcPr>
          <w:p w14:paraId="2BEBDB30" w14:textId="5147042A" w:rsidR="0024317D" w:rsidRPr="002D7869" w:rsidRDefault="0049639F" w:rsidP="00987C76">
            <w:pPr>
              <w:pStyle w:val="TableText10Double"/>
            </w:pPr>
            <w:r>
              <w:t>6 months</w:t>
            </w:r>
          </w:p>
        </w:tc>
      </w:tr>
      <w:tr w:rsidR="009E1E1C" w:rsidRPr="002D7869" w14:paraId="2F640E28" w14:textId="77777777" w:rsidTr="00AB080E">
        <w:trPr>
          <w:trHeight w:val="432"/>
        </w:trPr>
        <w:tc>
          <w:tcPr>
            <w:tcW w:w="3099" w:type="dxa"/>
          </w:tcPr>
          <w:p w14:paraId="6B3BBA58" w14:textId="7E30F5B1" w:rsidR="009E1E1C" w:rsidRPr="002D7869" w:rsidRDefault="002809DA" w:rsidP="00987C76">
            <w:pPr>
              <w:pStyle w:val="TableText10Double"/>
            </w:pPr>
            <w:r>
              <w:t>Web Development</w:t>
            </w:r>
          </w:p>
        </w:tc>
        <w:tc>
          <w:tcPr>
            <w:tcW w:w="1723" w:type="dxa"/>
          </w:tcPr>
          <w:p w14:paraId="6D68B595" w14:textId="43D6353D" w:rsidR="009E1E1C" w:rsidRPr="002D7869" w:rsidRDefault="002809DA" w:rsidP="00987C76">
            <w:pPr>
              <w:pStyle w:val="TableText10Double"/>
            </w:pPr>
            <w:r>
              <w:t>RVN TECH VOC</w:t>
            </w:r>
          </w:p>
        </w:tc>
        <w:tc>
          <w:tcPr>
            <w:tcW w:w="1120" w:type="dxa"/>
          </w:tcPr>
          <w:p w14:paraId="650AF975" w14:textId="5B419B0B" w:rsidR="009E1E1C" w:rsidRPr="002D7869" w:rsidRDefault="002809DA" w:rsidP="00987C76">
            <w:pPr>
              <w:pStyle w:val="TableText10Double"/>
            </w:pPr>
            <w:r>
              <w:t>2019</w:t>
            </w:r>
          </w:p>
        </w:tc>
        <w:tc>
          <w:tcPr>
            <w:tcW w:w="1637" w:type="dxa"/>
          </w:tcPr>
          <w:p w14:paraId="7110DFBB" w14:textId="36B3CE6C" w:rsidR="009E1E1C" w:rsidRPr="002D7869" w:rsidRDefault="001469A0" w:rsidP="00987C76">
            <w:pPr>
              <w:pStyle w:val="TableText10Double"/>
            </w:pPr>
            <w:r>
              <w:t>2 weeks</w:t>
            </w:r>
          </w:p>
        </w:tc>
      </w:tr>
    </w:tbl>
    <w:p w14:paraId="704AFB20" w14:textId="7BFE773D" w:rsidR="00D52EBF" w:rsidRDefault="00D52EBF" w:rsidP="0024317D">
      <w:pPr>
        <w:pStyle w:val="Subheading1"/>
        <w:rPr>
          <w:sz w:val="24"/>
        </w:rPr>
      </w:pPr>
    </w:p>
    <w:p w14:paraId="0790DB23" w14:textId="17BE3584" w:rsidR="0024317D" w:rsidRPr="00D52EBF" w:rsidRDefault="008C42F3" w:rsidP="002A38B4">
      <w:pPr>
        <w:pStyle w:val="Subheading1"/>
        <w:spacing w:after="100" w:afterAutospacing="1"/>
        <w:rPr>
          <w:sz w:val="24"/>
        </w:rPr>
      </w:pPr>
      <w:r w:rsidRPr="00D52EBF">
        <w:rPr>
          <w:sz w:val="24"/>
        </w:rPr>
        <w:t xml:space="preserve">Employment </w:t>
      </w:r>
      <w:r w:rsidR="00910223" w:rsidRPr="00D52EBF">
        <w:rPr>
          <w:sz w:val="24"/>
        </w:rPr>
        <w:t>h</w:t>
      </w:r>
      <w:r w:rsidRPr="00D52EBF">
        <w:rPr>
          <w:sz w:val="24"/>
        </w:rPr>
        <w:t>istory</w:t>
      </w:r>
    </w:p>
    <w:tbl>
      <w:tblPr>
        <w:tblStyle w:val="DXCCV"/>
        <w:tblW w:w="5000" w:type="pct"/>
        <w:tblLayout w:type="fixed"/>
        <w:tblLook w:val="01E0" w:firstRow="1" w:lastRow="1" w:firstColumn="1" w:lastColumn="1" w:noHBand="0" w:noVBand="0"/>
      </w:tblPr>
      <w:tblGrid>
        <w:gridCol w:w="4139"/>
        <w:gridCol w:w="3450"/>
      </w:tblGrid>
      <w:tr w:rsidR="003B1A88" w:rsidRPr="002D7869" w14:paraId="799B3BF8" w14:textId="77777777" w:rsidTr="00295DDF">
        <w:tc>
          <w:tcPr>
            <w:tcW w:w="4139" w:type="dxa"/>
          </w:tcPr>
          <w:p w14:paraId="5B337F64" w14:textId="3C18EF97" w:rsidR="003B1A88" w:rsidRPr="002D7869" w:rsidRDefault="007E5140" w:rsidP="003B1A88">
            <w:pPr>
              <w:pStyle w:val="TableText10Double"/>
            </w:pPr>
            <w:r>
              <w:rPr>
                <w:b/>
              </w:rPr>
              <w:t xml:space="preserve">Company Name: </w:t>
            </w:r>
            <w:r w:rsidRPr="00C50DE4">
              <w:rPr>
                <w:bCs/>
              </w:rPr>
              <w:t>DXC Technology</w:t>
            </w:r>
          </w:p>
        </w:tc>
        <w:tc>
          <w:tcPr>
            <w:tcW w:w="3450" w:type="dxa"/>
          </w:tcPr>
          <w:p w14:paraId="61AB0993" w14:textId="7CC46EA2" w:rsidR="007E5140" w:rsidRPr="007E5140" w:rsidRDefault="000579AA" w:rsidP="009E1E1C">
            <w:pPr>
              <w:pStyle w:val="TableText10Double"/>
              <w:rPr>
                <w:color w:val="auto"/>
              </w:rPr>
            </w:pPr>
            <w:r w:rsidRPr="002D7869">
              <w:rPr>
                <w:b/>
              </w:rPr>
              <w:t>Start date</w:t>
            </w:r>
            <w:r w:rsidRPr="002D7869">
              <w:rPr>
                <w:b/>
                <w:color w:val="auto"/>
              </w:rPr>
              <w:t>:</w:t>
            </w:r>
            <w:r w:rsidRPr="002D7869">
              <w:rPr>
                <w:color w:val="auto"/>
              </w:rPr>
              <w:t xml:space="preserve"> </w:t>
            </w:r>
            <w:r>
              <w:rPr>
                <w:color w:val="auto"/>
              </w:rPr>
              <w:t>November 8, 2021</w:t>
            </w:r>
          </w:p>
        </w:tc>
      </w:tr>
      <w:tr w:rsidR="007E5140" w:rsidRPr="002D7869" w14:paraId="1E588654" w14:textId="77777777" w:rsidTr="00295DDF">
        <w:tc>
          <w:tcPr>
            <w:tcW w:w="4139" w:type="dxa"/>
          </w:tcPr>
          <w:p w14:paraId="6CBD463F" w14:textId="053A0DE5" w:rsidR="007E5140" w:rsidRDefault="007E5140" w:rsidP="003B1A88">
            <w:pPr>
              <w:pStyle w:val="TableText10Double"/>
              <w:rPr>
                <w:b/>
              </w:rPr>
            </w:pPr>
            <w:r>
              <w:rPr>
                <w:b/>
              </w:rPr>
              <w:t>Project Name</w:t>
            </w:r>
            <w:r w:rsidRPr="002D7869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Schrems</w:t>
            </w:r>
            <w:proofErr w:type="spellEnd"/>
          </w:p>
        </w:tc>
        <w:tc>
          <w:tcPr>
            <w:tcW w:w="3450" w:type="dxa"/>
          </w:tcPr>
          <w:p w14:paraId="343CDF8A" w14:textId="4560A2AB" w:rsidR="007E5140" w:rsidRPr="002D7869" w:rsidRDefault="007E5140" w:rsidP="009E1E1C">
            <w:pPr>
              <w:pStyle w:val="TableText10Double"/>
              <w:rPr>
                <w:b/>
              </w:rPr>
            </w:pPr>
            <w:r w:rsidRPr="002D7869">
              <w:rPr>
                <w:b/>
              </w:rPr>
              <w:t>Start date</w:t>
            </w:r>
            <w:r w:rsidRPr="002D7869">
              <w:rPr>
                <w:b/>
                <w:color w:val="auto"/>
              </w:rPr>
              <w:t>:</w:t>
            </w:r>
            <w:r w:rsidRPr="002D7869">
              <w:rPr>
                <w:color w:val="auto"/>
              </w:rPr>
              <w:t xml:space="preserve"> </w:t>
            </w:r>
            <w:r>
              <w:rPr>
                <w:color w:val="auto"/>
              </w:rPr>
              <w:t>December 1, 2021</w:t>
            </w:r>
          </w:p>
        </w:tc>
      </w:tr>
      <w:tr w:rsidR="00946471" w:rsidRPr="002D7869" w14:paraId="5730F163" w14:textId="77777777" w:rsidTr="00295DDF">
        <w:tc>
          <w:tcPr>
            <w:tcW w:w="4139" w:type="dxa"/>
          </w:tcPr>
          <w:p w14:paraId="7731CF4B" w14:textId="1FCF8A43" w:rsidR="00946471" w:rsidRDefault="00946471" w:rsidP="003B1A88">
            <w:pPr>
              <w:pStyle w:val="TableText10Double"/>
              <w:rPr>
                <w:b/>
              </w:rPr>
            </w:pPr>
            <w:r>
              <w:rPr>
                <w:b/>
              </w:rPr>
              <w:t xml:space="preserve">Client: </w:t>
            </w:r>
            <w:r>
              <w:rPr>
                <w:color w:val="auto"/>
              </w:rPr>
              <w:t>P&amp;G</w:t>
            </w:r>
          </w:p>
        </w:tc>
        <w:tc>
          <w:tcPr>
            <w:tcW w:w="3450" w:type="dxa"/>
          </w:tcPr>
          <w:p w14:paraId="4CEA64FC" w14:textId="77777777" w:rsidR="00946471" w:rsidRPr="002D7869" w:rsidRDefault="00946471" w:rsidP="009E1E1C">
            <w:pPr>
              <w:pStyle w:val="TableText10Double"/>
              <w:rPr>
                <w:b/>
              </w:rPr>
            </w:pPr>
          </w:p>
        </w:tc>
      </w:tr>
      <w:tr w:rsidR="003B1A88" w:rsidRPr="002D7869" w14:paraId="15A2459E" w14:textId="77777777" w:rsidTr="00295DDF">
        <w:tc>
          <w:tcPr>
            <w:tcW w:w="4139" w:type="dxa"/>
          </w:tcPr>
          <w:p w14:paraId="535884B1" w14:textId="56363829" w:rsidR="003B1A88" w:rsidRPr="002D7869" w:rsidRDefault="00E03ED8" w:rsidP="009E1E1C">
            <w:pPr>
              <w:pStyle w:val="TableText10Double"/>
              <w:rPr>
                <w:color w:val="auto"/>
              </w:rPr>
            </w:pPr>
            <w:r>
              <w:rPr>
                <w:b/>
              </w:rPr>
              <w:t>L</w:t>
            </w:r>
            <w:r w:rsidRPr="002D7869">
              <w:rPr>
                <w:b/>
              </w:rPr>
              <w:t>ocation</w:t>
            </w:r>
            <w:r w:rsidRPr="002D7869">
              <w:rPr>
                <w:b/>
                <w:color w:val="auto"/>
              </w:rPr>
              <w:t>:</w:t>
            </w:r>
            <w:r w:rsidRPr="002D7869">
              <w:rPr>
                <w:color w:val="auto"/>
              </w:rPr>
              <w:t xml:space="preserve"> </w:t>
            </w:r>
            <w:r w:rsidR="00FC0473">
              <w:rPr>
                <w:color w:val="auto"/>
              </w:rPr>
              <w:t>Taguig</w:t>
            </w:r>
            <w:r>
              <w:rPr>
                <w:color w:val="auto"/>
              </w:rPr>
              <w:t xml:space="preserve"> City, Philippines</w:t>
            </w:r>
          </w:p>
        </w:tc>
        <w:tc>
          <w:tcPr>
            <w:tcW w:w="3450" w:type="dxa"/>
          </w:tcPr>
          <w:p w14:paraId="05E74DDA" w14:textId="458FD8A0" w:rsidR="003B1A88" w:rsidRPr="002D7869" w:rsidRDefault="003B1A88" w:rsidP="009E1E1C">
            <w:pPr>
              <w:pStyle w:val="TableText10Double"/>
              <w:rPr>
                <w:bCs/>
                <w:color w:val="auto"/>
              </w:rPr>
            </w:pPr>
            <w:r w:rsidRPr="002D7869">
              <w:rPr>
                <w:b/>
                <w:color w:val="auto"/>
              </w:rPr>
              <w:t xml:space="preserve">End </w:t>
            </w:r>
            <w:r w:rsidR="00E9521C" w:rsidRPr="002D7869">
              <w:rPr>
                <w:b/>
                <w:color w:val="auto"/>
              </w:rPr>
              <w:t>d</w:t>
            </w:r>
            <w:r w:rsidRPr="002D7869">
              <w:rPr>
                <w:b/>
                <w:color w:val="auto"/>
              </w:rPr>
              <w:t>ate:</w:t>
            </w:r>
            <w:r w:rsidR="001545F5" w:rsidRPr="002D7869">
              <w:rPr>
                <w:color w:val="auto"/>
              </w:rPr>
              <w:t xml:space="preserve"> </w:t>
            </w:r>
            <w:r w:rsidR="00FC0473">
              <w:rPr>
                <w:color w:val="auto"/>
              </w:rPr>
              <w:t>Present</w:t>
            </w:r>
          </w:p>
        </w:tc>
      </w:tr>
      <w:tr w:rsidR="00661D9B" w:rsidRPr="002D7869" w14:paraId="4EC3D118" w14:textId="77777777" w:rsidTr="00295DDF">
        <w:trPr>
          <w:trHeight w:val="576"/>
        </w:trPr>
        <w:tc>
          <w:tcPr>
            <w:tcW w:w="4139" w:type="dxa"/>
          </w:tcPr>
          <w:p w14:paraId="0D557254" w14:textId="134ADAF6" w:rsidR="00661D9B" w:rsidRPr="002D7869" w:rsidRDefault="00661D9B" w:rsidP="009E1E1C">
            <w:pPr>
              <w:pStyle w:val="TableText10Double"/>
              <w:rPr>
                <w:color w:val="auto"/>
              </w:rPr>
            </w:pPr>
          </w:p>
        </w:tc>
        <w:tc>
          <w:tcPr>
            <w:tcW w:w="3450" w:type="dxa"/>
          </w:tcPr>
          <w:p w14:paraId="220FAF46" w14:textId="7BD24C01" w:rsidR="00661D9B" w:rsidRPr="002D7869" w:rsidRDefault="00661D9B" w:rsidP="009E1E1C">
            <w:pPr>
              <w:pStyle w:val="TableText10BoldDouble"/>
            </w:pPr>
          </w:p>
        </w:tc>
      </w:tr>
    </w:tbl>
    <w:p w14:paraId="44443B1F" w14:textId="08ED8BAF" w:rsidR="005517C6" w:rsidRDefault="0024317D" w:rsidP="0024317D">
      <w:pPr>
        <w:pStyle w:val="BodyText"/>
      </w:pPr>
      <w:r w:rsidRPr="002D7869">
        <w:rPr>
          <w:b/>
        </w:rPr>
        <w:t xml:space="preserve">Project </w:t>
      </w:r>
      <w:r w:rsidR="00E9521C" w:rsidRPr="002D7869">
        <w:rPr>
          <w:b/>
        </w:rPr>
        <w:t>d</w:t>
      </w:r>
      <w:r w:rsidRPr="002D7869">
        <w:rPr>
          <w:b/>
        </w:rPr>
        <w:t xml:space="preserve">escription: </w:t>
      </w:r>
      <w:r w:rsidR="00EC7157">
        <w:t>The client requires</w:t>
      </w:r>
      <w:r w:rsidR="0006221A">
        <w:t xml:space="preserve"> </w:t>
      </w:r>
      <w:r w:rsidR="009C377E">
        <w:t>chosen DXC</w:t>
      </w:r>
      <w:r w:rsidR="00E42D86">
        <w:t xml:space="preserve"> employee</w:t>
      </w:r>
      <w:r w:rsidR="00EC7157">
        <w:t xml:space="preserve"> to</w:t>
      </w:r>
      <w:r w:rsidR="0059284F">
        <w:t xml:space="preserve"> create Risk Evaluation Packet for Records of Processing Activities</w:t>
      </w:r>
      <w:r w:rsidR="00EC7157">
        <w:t>.</w:t>
      </w:r>
    </w:p>
    <w:p w14:paraId="7B033E6D" w14:textId="77777777" w:rsidR="00FC0473" w:rsidRPr="005517C6" w:rsidRDefault="00FC0473" w:rsidP="0024317D">
      <w:pPr>
        <w:pStyle w:val="BodyText"/>
      </w:pPr>
    </w:p>
    <w:p w14:paraId="37AC72CA" w14:textId="4289C9A8" w:rsidR="00E10890" w:rsidRDefault="00E10890" w:rsidP="00A51010">
      <w:pPr>
        <w:pStyle w:val="Subheading"/>
      </w:pPr>
      <w:r w:rsidRPr="002D7869">
        <w:t>Responsibilities</w:t>
      </w:r>
    </w:p>
    <w:p w14:paraId="760E8DEC" w14:textId="73CA57F6" w:rsidR="008C7CB4" w:rsidRPr="008C7CB4" w:rsidRDefault="008C7CB4" w:rsidP="008C7CB4">
      <w:pPr>
        <w:pStyle w:val="Subheading"/>
        <w:numPr>
          <w:ilvl w:val="0"/>
          <w:numId w:val="83"/>
        </w:numPr>
        <w:spacing w:before="0"/>
        <w:rPr>
          <w:b w:val="0"/>
          <w:color w:val="000000"/>
        </w:rPr>
      </w:pPr>
      <w:r>
        <w:rPr>
          <w:b w:val="0"/>
          <w:color w:val="000000"/>
        </w:rPr>
        <w:t xml:space="preserve">Reached the </w:t>
      </w:r>
      <w:r w:rsidR="005268DE">
        <w:rPr>
          <w:b w:val="0"/>
          <w:color w:val="000000"/>
        </w:rPr>
        <w:t xml:space="preserve">daily </w:t>
      </w:r>
      <w:r w:rsidR="003A7D5D">
        <w:rPr>
          <w:b w:val="0"/>
          <w:color w:val="000000"/>
        </w:rPr>
        <w:t xml:space="preserve">needed </w:t>
      </w:r>
      <w:r w:rsidR="005268DE">
        <w:rPr>
          <w:b w:val="0"/>
          <w:color w:val="000000"/>
        </w:rPr>
        <w:t xml:space="preserve">numbers of </w:t>
      </w:r>
      <w:r w:rsidR="003A7D5D">
        <w:rPr>
          <w:b w:val="0"/>
          <w:color w:val="000000"/>
        </w:rPr>
        <w:t>ROPA</w:t>
      </w:r>
      <w:r>
        <w:rPr>
          <w:b w:val="0"/>
          <w:color w:val="000000"/>
        </w:rPr>
        <w:t>.</w:t>
      </w:r>
    </w:p>
    <w:p w14:paraId="1D576473" w14:textId="315A697B" w:rsidR="00297416" w:rsidRPr="00297416" w:rsidRDefault="00C45844" w:rsidP="00297416">
      <w:pPr>
        <w:pStyle w:val="Subheading"/>
        <w:numPr>
          <w:ilvl w:val="0"/>
          <w:numId w:val="83"/>
        </w:numPr>
        <w:spacing w:before="0"/>
        <w:rPr>
          <w:b w:val="0"/>
          <w:color w:val="000000"/>
        </w:rPr>
      </w:pPr>
      <w:r>
        <w:rPr>
          <w:b w:val="0"/>
          <w:color w:val="000000"/>
        </w:rPr>
        <w:t>Responsible for data processing and consolidation of data</w:t>
      </w:r>
      <w:r w:rsidR="006D369B">
        <w:rPr>
          <w:b w:val="0"/>
          <w:color w:val="000000"/>
        </w:rPr>
        <w:t xml:space="preserve"> for phase 1</w:t>
      </w:r>
      <w:r w:rsidR="00297416">
        <w:rPr>
          <w:b w:val="0"/>
          <w:color w:val="000000"/>
        </w:rPr>
        <w:t>.</w:t>
      </w:r>
    </w:p>
    <w:p w14:paraId="54DE0A48" w14:textId="38A3E897" w:rsidR="008C7CB4" w:rsidRDefault="0016591D" w:rsidP="0016591D">
      <w:pPr>
        <w:pStyle w:val="Subheading"/>
        <w:numPr>
          <w:ilvl w:val="0"/>
          <w:numId w:val="83"/>
        </w:numPr>
        <w:spacing w:before="0"/>
        <w:rPr>
          <w:b w:val="0"/>
          <w:color w:val="000000"/>
        </w:rPr>
      </w:pPr>
      <w:r>
        <w:rPr>
          <w:b w:val="0"/>
          <w:color w:val="000000"/>
        </w:rPr>
        <w:t>Categoriz</w:t>
      </w:r>
      <w:r w:rsidR="008C7CB4">
        <w:rPr>
          <w:b w:val="0"/>
          <w:color w:val="000000"/>
        </w:rPr>
        <w:t>ed</w:t>
      </w:r>
      <w:r>
        <w:rPr>
          <w:b w:val="0"/>
          <w:color w:val="000000"/>
        </w:rPr>
        <w:t xml:space="preserve"> each ROPA</w:t>
      </w:r>
      <w:r w:rsidR="008C7CB4">
        <w:rPr>
          <w:b w:val="0"/>
          <w:color w:val="000000"/>
        </w:rPr>
        <w:t>.</w:t>
      </w:r>
    </w:p>
    <w:p w14:paraId="4059BACD" w14:textId="7BD2117E" w:rsidR="0016591D" w:rsidRPr="00297416" w:rsidRDefault="0016591D" w:rsidP="008C7CB4">
      <w:pPr>
        <w:pStyle w:val="Subheading"/>
        <w:spacing w:before="0"/>
        <w:ind w:left="720"/>
        <w:rPr>
          <w:b w:val="0"/>
          <w:color w:val="000000"/>
        </w:rPr>
      </w:pPr>
    </w:p>
    <w:p w14:paraId="7030C6C8" w14:textId="608C73FF" w:rsidR="00811460" w:rsidRDefault="00811460" w:rsidP="00811460">
      <w:pPr>
        <w:pStyle w:val="Subheading"/>
      </w:pPr>
    </w:p>
    <w:p w14:paraId="074AD874" w14:textId="07815D6E" w:rsidR="00721340" w:rsidRDefault="00721340" w:rsidP="00721340">
      <w:pPr>
        <w:pStyle w:val="BodyText"/>
      </w:pPr>
    </w:p>
    <w:p w14:paraId="08E9FEF6" w14:textId="13E6C71C" w:rsidR="00721340" w:rsidRDefault="00721340" w:rsidP="00721340">
      <w:pPr>
        <w:pStyle w:val="BodyText"/>
      </w:pPr>
    </w:p>
    <w:p w14:paraId="1771494D" w14:textId="7015D76D" w:rsidR="00721340" w:rsidRDefault="00721340" w:rsidP="00721340">
      <w:pPr>
        <w:pStyle w:val="BodyText"/>
      </w:pPr>
    </w:p>
    <w:p w14:paraId="10F6633E" w14:textId="374E5A52" w:rsidR="00721340" w:rsidRDefault="00721340" w:rsidP="00721340">
      <w:pPr>
        <w:pStyle w:val="BodyText"/>
      </w:pPr>
    </w:p>
    <w:p w14:paraId="53EBD0D5" w14:textId="72705154" w:rsidR="00721340" w:rsidRDefault="00721340" w:rsidP="00721340">
      <w:pPr>
        <w:pStyle w:val="BodyText"/>
      </w:pPr>
    </w:p>
    <w:p w14:paraId="59ED0836" w14:textId="3200B827" w:rsidR="006D369B" w:rsidRDefault="006D369B" w:rsidP="00721340">
      <w:pPr>
        <w:pStyle w:val="BodyText"/>
      </w:pPr>
    </w:p>
    <w:p w14:paraId="60A57BFE" w14:textId="77777777" w:rsidR="006D369B" w:rsidRPr="00721340" w:rsidRDefault="006D369B" w:rsidP="00721340">
      <w:pPr>
        <w:pStyle w:val="BodyText"/>
      </w:pPr>
    </w:p>
    <w:tbl>
      <w:tblPr>
        <w:tblStyle w:val="DXCCV"/>
        <w:tblW w:w="5000" w:type="pct"/>
        <w:tblLayout w:type="fixed"/>
        <w:tblLook w:val="01E0" w:firstRow="1" w:lastRow="1" w:firstColumn="1" w:lastColumn="1" w:noHBand="0" w:noVBand="0"/>
      </w:tblPr>
      <w:tblGrid>
        <w:gridCol w:w="4139"/>
        <w:gridCol w:w="3450"/>
      </w:tblGrid>
      <w:tr w:rsidR="00721340" w:rsidRPr="002D7869" w14:paraId="417647AD" w14:textId="77777777" w:rsidTr="00A2657A">
        <w:tc>
          <w:tcPr>
            <w:tcW w:w="4139" w:type="dxa"/>
          </w:tcPr>
          <w:p w14:paraId="3BA2069C" w14:textId="43744B13" w:rsidR="00721340" w:rsidRDefault="00721340" w:rsidP="00A2657A">
            <w:pPr>
              <w:pStyle w:val="TableText10Double"/>
              <w:rPr>
                <w:b/>
              </w:rPr>
            </w:pPr>
            <w:r>
              <w:rPr>
                <w:b/>
              </w:rPr>
              <w:t>Company Name</w:t>
            </w:r>
            <w:r w:rsidRPr="002D7869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JNS Seafoods Dealer</w:t>
            </w:r>
          </w:p>
        </w:tc>
        <w:tc>
          <w:tcPr>
            <w:tcW w:w="3450" w:type="dxa"/>
          </w:tcPr>
          <w:p w14:paraId="51E46151" w14:textId="5C7A4AE0" w:rsidR="00721340" w:rsidRPr="002D7869" w:rsidRDefault="00721340" w:rsidP="00A2657A">
            <w:pPr>
              <w:pStyle w:val="TableText10Double"/>
              <w:rPr>
                <w:b/>
              </w:rPr>
            </w:pPr>
            <w:r w:rsidRPr="002D7869">
              <w:rPr>
                <w:b/>
              </w:rPr>
              <w:t>Start date</w:t>
            </w:r>
            <w:r w:rsidRPr="002D7869">
              <w:rPr>
                <w:b/>
                <w:color w:val="auto"/>
              </w:rPr>
              <w:t>:</w:t>
            </w:r>
            <w:r w:rsidRPr="002D7869">
              <w:rPr>
                <w:color w:val="auto"/>
              </w:rPr>
              <w:t xml:space="preserve"> </w:t>
            </w:r>
            <w:r>
              <w:rPr>
                <w:color w:val="auto"/>
              </w:rPr>
              <w:t>March 11, 2020</w:t>
            </w:r>
          </w:p>
        </w:tc>
      </w:tr>
      <w:tr w:rsidR="00721340" w:rsidRPr="002D7869" w14:paraId="7F699338" w14:textId="77777777" w:rsidTr="00A2657A">
        <w:tc>
          <w:tcPr>
            <w:tcW w:w="4139" w:type="dxa"/>
          </w:tcPr>
          <w:p w14:paraId="71A89D39" w14:textId="20AA8F39" w:rsidR="00721340" w:rsidRDefault="00721340" w:rsidP="00A2657A">
            <w:pPr>
              <w:pStyle w:val="TableText10Double"/>
              <w:rPr>
                <w:b/>
              </w:rPr>
            </w:pPr>
          </w:p>
        </w:tc>
        <w:tc>
          <w:tcPr>
            <w:tcW w:w="3450" w:type="dxa"/>
          </w:tcPr>
          <w:p w14:paraId="6CA48AB1" w14:textId="77777777" w:rsidR="00721340" w:rsidRPr="002D7869" w:rsidRDefault="00721340" w:rsidP="00A2657A">
            <w:pPr>
              <w:pStyle w:val="TableText10Double"/>
              <w:rPr>
                <w:b/>
              </w:rPr>
            </w:pPr>
          </w:p>
        </w:tc>
      </w:tr>
      <w:tr w:rsidR="00721340" w:rsidRPr="002D7869" w14:paraId="12D59E4C" w14:textId="77777777" w:rsidTr="00A2657A">
        <w:tc>
          <w:tcPr>
            <w:tcW w:w="4139" w:type="dxa"/>
          </w:tcPr>
          <w:p w14:paraId="1041D358" w14:textId="7AB80BD9" w:rsidR="00721340" w:rsidRPr="002D7869" w:rsidRDefault="00721340" w:rsidP="00A2657A">
            <w:pPr>
              <w:pStyle w:val="TableText10Double"/>
              <w:rPr>
                <w:color w:val="auto"/>
              </w:rPr>
            </w:pPr>
            <w:r>
              <w:rPr>
                <w:b/>
              </w:rPr>
              <w:t>L</w:t>
            </w:r>
            <w:r w:rsidRPr="002D7869">
              <w:rPr>
                <w:b/>
              </w:rPr>
              <w:t>ocation</w:t>
            </w:r>
            <w:r w:rsidRPr="002D7869">
              <w:rPr>
                <w:b/>
                <w:color w:val="auto"/>
              </w:rPr>
              <w:t>:</w:t>
            </w:r>
            <w:r w:rsidRPr="002D7869">
              <w:rPr>
                <w:color w:val="auto"/>
              </w:rPr>
              <w:t xml:space="preserve"> </w:t>
            </w:r>
            <w:r w:rsidR="00023BF2">
              <w:rPr>
                <w:color w:val="auto"/>
              </w:rPr>
              <w:t>Quezon City</w:t>
            </w:r>
            <w:r>
              <w:rPr>
                <w:color w:val="auto"/>
              </w:rPr>
              <w:t>, Philippines</w:t>
            </w:r>
          </w:p>
        </w:tc>
        <w:tc>
          <w:tcPr>
            <w:tcW w:w="3450" w:type="dxa"/>
          </w:tcPr>
          <w:p w14:paraId="48557E28" w14:textId="44329EDB" w:rsidR="00721340" w:rsidRPr="002D7869" w:rsidRDefault="00721340" w:rsidP="00A2657A">
            <w:pPr>
              <w:pStyle w:val="TableText10Double"/>
              <w:rPr>
                <w:bCs/>
                <w:color w:val="auto"/>
              </w:rPr>
            </w:pPr>
            <w:r w:rsidRPr="002D7869">
              <w:rPr>
                <w:b/>
                <w:color w:val="auto"/>
              </w:rPr>
              <w:t>End date:</w:t>
            </w:r>
            <w:r w:rsidRPr="002D7869">
              <w:rPr>
                <w:color w:val="auto"/>
              </w:rPr>
              <w:t xml:space="preserve"> </w:t>
            </w:r>
            <w:r>
              <w:rPr>
                <w:color w:val="auto"/>
              </w:rPr>
              <w:t>November 14, 2021</w:t>
            </w:r>
          </w:p>
        </w:tc>
      </w:tr>
      <w:tr w:rsidR="00721340" w:rsidRPr="002D7869" w14:paraId="11143B42" w14:textId="77777777" w:rsidTr="00A2657A">
        <w:trPr>
          <w:trHeight w:val="576"/>
        </w:trPr>
        <w:tc>
          <w:tcPr>
            <w:tcW w:w="4139" w:type="dxa"/>
          </w:tcPr>
          <w:p w14:paraId="28269451" w14:textId="77777777" w:rsidR="00721340" w:rsidRPr="002D7869" w:rsidRDefault="00721340" w:rsidP="00A2657A">
            <w:pPr>
              <w:pStyle w:val="TableText10Double"/>
              <w:rPr>
                <w:color w:val="auto"/>
              </w:rPr>
            </w:pPr>
          </w:p>
        </w:tc>
        <w:tc>
          <w:tcPr>
            <w:tcW w:w="3450" w:type="dxa"/>
          </w:tcPr>
          <w:p w14:paraId="6B149E92" w14:textId="77777777" w:rsidR="00721340" w:rsidRPr="002D7869" w:rsidRDefault="00721340" w:rsidP="00A2657A">
            <w:pPr>
              <w:pStyle w:val="TableText10BoldDouble"/>
            </w:pPr>
          </w:p>
        </w:tc>
      </w:tr>
    </w:tbl>
    <w:p w14:paraId="5031FBF6" w14:textId="5289C44A" w:rsidR="00721340" w:rsidRPr="00AF57EC" w:rsidRDefault="00B77F32" w:rsidP="00721340">
      <w:pPr>
        <w:pStyle w:val="BodyText"/>
        <w:rPr>
          <w:bCs/>
        </w:rPr>
      </w:pPr>
      <w:r>
        <w:rPr>
          <w:b/>
        </w:rPr>
        <w:t>Work</w:t>
      </w:r>
      <w:r w:rsidR="00721340" w:rsidRPr="002D7869">
        <w:rPr>
          <w:b/>
        </w:rPr>
        <w:t xml:space="preserve"> description: </w:t>
      </w:r>
      <w:r w:rsidR="00AF57EC" w:rsidRPr="00AF57EC">
        <w:rPr>
          <w:bCs/>
        </w:rPr>
        <w:t>The company</w:t>
      </w:r>
      <w:r w:rsidR="00DD381B">
        <w:rPr>
          <w:bCs/>
        </w:rPr>
        <w:t xml:space="preserve"> needs me to input the records in a </w:t>
      </w:r>
      <w:r w:rsidR="008E5CD9">
        <w:rPr>
          <w:bCs/>
        </w:rPr>
        <w:t>company system</w:t>
      </w:r>
      <w:r w:rsidR="003B7A61">
        <w:rPr>
          <w:bCs/>
        </w:rPr>
        <w:t xml:space="preserve"> and providing support to the team and other department.</w:t>
      </w:r>
    </w:p>
    <w:p w14:paraId="289BF3EB" w14:textId="77777777" w:rsidR="00721340" w:rsidRPr="005517C6" w:rsidRDefault="00721340" w:rsidP="00721340">
      <w:pPr>
        <w:pStyle w:val="BodyText"/>
      </w:pPr>
    </w:p>
    <w:p w14:paraId="01E95943" w14:textId="70567672" w:rsidR="00721340" w:rsidRPr="002D7869" w:rsidRDefault="00721340" w:rsidP="00721340">
      <w:pPr>
        <w:pStyle w:val="Subheading"/>
      </w:pPr>
      <w:r w:rsidRPr="002D7869">
        <w:t>Responsibilities</w:t>
      </w:r>
    </w:p>
    <w:p w14:paraId="41465A62" w14:textId="2A796408" w:rsidR="000038B8" w:rsidRDefault="00721340" w:rsidP="00721340">
      <w:pPr>
        <w:pStyle w:val="Subheading"/>
        <w:numPr>
          <w:ilvl w:val="0"/>
          <w:numId w:val="83"/>
        </w:numPr>
        <w:spacing w:before="0"/>
        <w:rPr>
          <w:b w:val="0"/>
          <w:color w:val="000000"/>
        </w:rPr>
      </w:pPr>
      <w:r>
        <w:rPr>
          <w:b w:val="0"/>
          <w:color w:val="000000"/>
        </w:rPr>
        <w:t xml:space="preserve">Awarded for being a team player for leading the </w:t>
      </w:r>
      <w:r w:rsidR="00577E31">
        <w:rPr>
          <w:b w:val="0"/>
          <w:color w:val="000000"/>
        </w:rPr>
        <w:t xml:space="preserve">accounting </w:t>
      </w:r>
      <w:r>
        <w:rPr>
          <w:b w:val="0"/>
          <w:color w:val="000000"/>
        </w:rPr>
        <w:t>team</w:t>
      </w:r>
      <w:r w:rsidR="00251516">
        <w:rPr>
          <w:b w:val="0"/>
          <w:color w:val="000000"/>
        </w:rPr>
        <w:t xml:space="preserve"> temporary</w:t>
      </w:r>
      <w:r w:rsidR="000038B8">
        <w:rPr>
          <w:b w:val="0"/>
          <w:color w:val="000000"/>
        </w:rPr>
        <w:t>.</w:t>
      </w:r>
    </w:p>
    <w:p w14:paraId="024E77BF" w14:textId="17A31F6F" w:rsidR="00721340" w:rsidRDefault="000038B8" w:rsidP="00721340">
      <w:pPr>
        <w:pStyle w:val="Subheading"/>
        <w:numPr>
          <w:ilvl w:val="0"/>
          <w:numId w:val="83"/>
        </w:numPr>
        <w:spacing w:before="0"/>
        <w:rPr>
          <w:b w:val="0"/>
          <w:color w:val="000000"/>
        </w:rPr>
      </w:pPr>
      <w:proofErr w:type="spellStart"/>
      <w:r>
        <w:rPr>
          <w:b w:val="0"/>
          <w:color w:val="000000"/>
        </w:rPr>
        <w:t>Analyzed</w:t>
      </w:r>
      <w:proofErr w:type="spellEnd"/>
      <w:r>
        <w:rPr>
          <w:b w:val="0"/>
          <w:color w:val="000000"/>
        </w:rPr>
        <w:t xml:space="preserve"> the discrepancies of payments</w:t>
      </w:r>
      <w:r w:rsidR="00721340">
        <w:rPr>
          <w:b w:val="0"/>
          <w:color w:val="000000"/>
        </w:rPr>
        <w:t>.</w:t>
      </w:r>
    </w:p>
    <w:p w14:paraId="46DF3286" w14:textId="175ED273" w:rsidR="00AF765E" w:rsidRPr="00AF765E" w:rsidRDefault="00B51619" w:rsidP="00AF765E">
      <w:pPr>
        <w:pStyle w:val="Subheading"/>
        <w:numPr>
          <w:ilvl w:val="0"/>
          <w:numId w:val="83"/>
        </w:numPr>
        <w:spacing w:before="0"/>
        <w:rPr>
          <w:b w:val="0"/>
          <w:color w:val="000000"/>
        </w:rPr>
      </w:pPr>
      <w:r>
        <w:rPr>
          <w:b w:val="0"/>
          <w:color w:val="000000"/>
        </w:rPr>
        <w:t>Supported other tasks</w:t>
      </w:r>
      <w:r w:rsidR="00257A23">
        <w:rPr>
          <w:b w:val="0"/>
          <w:color w:val="000000"/>
        </w:rPr>
        <w:t>,</w:t>
      </w:r>
      <w:r>
        <w:rPr>
          <w:b w:val="0"/>
          <w:color w:val="000000"/>
        </w:rPr>
        <w:t xml:space="preserve"> computer, </w:t>
      </w:r>
      <w:proofErr w:type="spellStart"/>
      <w:r w:rsidR="00D22942">
        <w:rPr>
          <w:b w:val="0"/>
          <w:color w:val="000000"/>
        </w:rPr>
        <w:t>netsuite</w:t>
      </w:r>
      <w:proofErr w:type="spellEnd"/>
      <w:r w:rsidR="00D22942">
        <w:rPr>
          <w:b w:val="0"/>
          <w:color w:val="000000"/>
        </w:rPr>
        <w:t xml:space="preserve"> </w:t>
      </w:r>
      <w:r>
        <w:rPr>
          <w:b w:val="0"/>
          <w:color w:val="000000"/>
        </w:rPr>
        <w:t>system support</w:t>
      </w:r>
      <w:r w:rsidR="00AF765E">
        <w:rPr>
          <w:b w:val="0"/>
          <w:color w:val="000000"/>
        </w:rPr>
        <w:t>.</w:t>
      </w:r>
    </w:p>
    <w:p w14:paraId="7A0F1CC5" w14:textId="53643883" w:rsidR="005E0963" w:rsidRDefault="00721340" w:rsidP="00721340">
      <w:pPr>
        <w:pStyle w:val="Subheading"/>
        <w:numPr>
          <w:ilvl w:val="0"/>
          <w:numId w:val="83"/>
        </w:numPr>
        <w:spacing w:before="0"/>
        <w:rPr>
          <w:b w:val="0"/>
          <w:color w:val="000000"/>
        </w:rPr>
      </w:pPr>
      <w:r>
        <w:rPr>
          <w:b w:val="0"/>
          <w:color w:val="000000"/>
        </w:rPr>
        <w:t>Responsible for data</w:t>
      </w:r>
      <w:r w:rsidR="00F577E9">
        <w:rPr>
          <w:b w:val="0"/>
          <w:color w:val="000000"/>
        </w:rPr>
        <w:t xml:space="preserve"> entry</w:t>
      </w:r>
      <w:r w:rsidR="008246DB">
        <w:rPr>
          <w:b w:val="0"/>
          <w:color w:val="000000"/>
        </w:rPr>
        <w:t xml:space="preserve"> an</w:t>
      </w:r>
      <w:r w:rsidR="00C66D18">
        <w:rPr>
          <w:b w:val="0"/>
          <w:color w:val="000000"/>
        </w:rPr>
        <w:t>d</w:t>
      </w:r>
      <w:r w:rsidR="008246DB">
        <w:rPr>
          <w:b w:val="0"/>
          <w:color w:val="000000"/>
        </w:rPr>
        <w:t xml:space="preserve"> sales report</w:t>
      </w:r>
      <w:r w:rsidR="005E0963">
        <w:rPr>
          <w:b w:val="0"/>
          <w:color w:val="000000"/>
        </w:rPr>
        <w:t>.</w:t>
      </w:r>
    </w:p>
    <w:p w14:paraId="17549E80" w14:textId="51580B42" w:rsidR="00721340" w:rsidRDefault="005E0963" w:rsidP="00721340">
      <w:pPr>
        <w:pStyle w:val="Subheading"/>
        <w:numPr>
          <w:ilvl w:val="0"/>
          <w:numId w:val="83"/>
        </w:numPr>
        <w:spacing w:before="0"/>
        <w:rPr>
          <w:b w:val="0"/>
          <w:color w:val="000000"/>
        </w:rPr>
      </w:pPr>
      <w:r>
        <w:rPr>
          <w:b w:val="0"/>
          <w:color w:val="000000"/>
        </w:rPr>
        <w:t>Maintained the records of customers</w:t>
      </w:r>
      <w:r w:rsidR="00721340">
        <w:rPr>
          <w:b w:val="0"/>
          <w:color w:val="000000"/>
        </w:rPr>
        <w:t>.</w:t>
      </w:r>
    </w:p>
    <w:p w14:paraId="31D871CD" w14:textId="7480A63F" w:rsidR="006D5ED7" w:rsidRDefault="006D5ED7" w:rsidP="006D5ED7">
      <w:pPr>
        <w:pStyle w:val="BodyText"/>
      </w:pPr>
    </w:p>
    <w:p w14:paraId="0676B308" w14:textId="77777777" w:rsidR="006D5ED7" w:rsidRDefault="006D5ED7" w:rsidP="006D5ED7">
      <w:pPr>
        <w:pStyle w:val="BodyText"/>
      </w:pPr>
    </w:p>
    <w:tbl>
      <w:tblPr>
        <w:tblStyle w:val="DXCCV"/>
        <w:tblW w:w="5000" w:type="pct"/>
        <w:tblLayout w:type="fixed"/>
        <w:tblLook w:val="01E0" w:firstRow="1" w:lastRow="1" w:firstColumn="1" w:lastColumn="1" w:noHBand="0" w:noVBand="0"/>
      </w:tblPr>
      <w:tblGrid>
        <w:gridCol w:w="4139"/>
        <w:gridCol w:w="3450"/>
      </w:tblGrid>
      <w:tr w:rsidR="006D5ED7" w:rsidRPr="002D7869" w14:paraId="3EEA50E7" w14:textId="77777777" w:rsidTr="00A2657A">
        <w:tc>
          <w:tcPr>
            <w:tcW w:w="4139" w:type="dxa"/>
          </w:tcPr>
          <w:p w14:paraId="42C36F54" w14:textId="7A1BDE98" w:rsidR="006D5ED7" w:rsidRDefault="006D5ED7" w:rsidP="00A2657A">
            <w:pPr>
              <w:pStyle w:val="TableText10Double"/>
              <w:rPr>
                <w:b/>
              </w:rPr>
            </w:pPr>
            <w:r>
              <w:rPr>
                <w:b/>
              </w:rPr>
              <w:t>Company Name</w:t>
            </w:r>
            <w:r w:rsidRPr="002D7869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GCCS </w:t>
            </w:r>
            <w:r w:rsidR="00C20822">
              <w:rPr>
                <w:color w:val="auto"/>
              </w:rPr>
              <w:t>&amp;</w:t>
            </w:r>
            <w:r>
              <w:rPr>
                <w:color w:val="auto"/>
              </w:rPr>
              <w:t xml:space="preserve"> Associates Corp.</w:t>
            </w:r>
          </w:p>
        </w:tc>
        <w:tc>
          <w:tcPr>
            <w:tcW w:w="3450" w:type="dxa"/>
          </w:tcPr>
          <w:p w14:paraId="5E92C05B" w14:textId="618A0DC2" w:rsidR="006D5ED7" w:rsidRPr="002D7869" w:rsidRDefault="006D5ED7" w:rsidP="00A2657A">
            <w:pPr>
              <w:pStyle w:val="TableText10Double"/>
              <w:rPr>
                <w:b/>
              </w:rPr>
            </w:pPr>
            <w:r w:rsidRPr="002D7869">
              <w:rPr>
                <w:b/>
              </w:rPr>
              <w:t>Start date</w:t>
            </w:r>
            <w:r w:rsidRPr="002D7869">
              <w:rPr>
                <w:b/>
                <w:color w:val="auto"/>
              </w:rPr>
              <w:t>:</w:t>
            </w:r>
            <w:r w:rsidRPr="002D7869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December </w:t>
            </w:r>
            <w:r w:rsidR="002A5E30">
              <w:rPr>
                <w:color w:val="auto"/>
              </w:rPr>
              <w:t>12,</w:t>
            </w:r>
            <w:r>
              <w:rPr>
                <w:color w:val="auto"/>
              </w:rPr>
              <w:t xml:space="preserve"> 2019</w:t>
            </w:r>
          </w:p>
        </w:tc>
      </w:tr>
      <w:tr w:rsidR="006D5ED7" w:rsidRPr="002D7869" w14:paraId="7A7DC23A" w14:textId="77777777" w:rsidTr="00A2657A">
        <w:tc>
          <w:tcPr>
            <w:tcW w:w="4139" w:type="dxa"/>
          </w:tcPr>
          <w:p w14:paraId="3E2E92B2" w14:textId="543C7547" w:rsidR="006D5ED7" w:rsidRDefault="00B0594D" w:rsidP="00A2657A">
            <w:pPr>
              <w:pStyle w:val="TableText10Double"/>
              <w:rPr>
                <w:b/>
              </w:rPr>
            </w:pPr>
            <w:r>
              <w:rPr>
                <w:b/>
              </w:rPr>
              <w:t xml:space="preserve">Client: </w:t>
            </w:r>
            <w:r w:rsidRPr="00B0594D">
              <w:rPr>
                <w:bCs/>
              </w:rPr>
              <w:t>BDO</w:t>
            </w:r>
          </w:p>
        </w:tc>
        <w:tc>
          <w:tcPr>
            <w:tcW w:w="3450" w:type="dxa"/>
          </w:tcPr>
          <w:p w14:paraId="1BBE9C45" w14:textId="77777777" w:rsidR="006D5ED7" w:rsidRPr="002D7869" w:rsidRDefault="006D5ED7" w:rsidP="00A2657A">
            <w:pPr>
              <w:pStyle w:val="TableText10Double"/>
              <w:rPr>
                <w:b/>
              </w:rPr>
            </w:pPr>
          </w:p>
        </w:tc>
      </w:tr>
      <w:tr w:rsidR="006D5ED7" w:rsidRPr="002D7869" w14:paraId="6C5603AF" w14:textId="77777777" w:rsidTr="00A2657A">
        <w:tc>
          <w:tcPr>
            <w:tcW w:w="4139" w:type="dxa"/>
          </w:tcPr>
          <w:p w14:paraId="45912FFE" w14:textId="77777777" w:rsidR="006D5ED7" w:rsidRPr="002D7869" w:rsidRDefault="006D5ED7" w:rsidP="00A2657A">
            <w:pPr>
              <w:pStyle w:val="TableText10Double"/>
              <w:rPr>
                <w:color w:val="auto"/>
              </w:rPr>
            </w:pPr>
            <w:r>
              <w:rPr>
                <w:b/>
              </w:rPr>
              <w:t>L</w:t>
            </w:r>
            <w:r w:rsidRPr="002D7869">
              <w:rPr>
                <w:b/>
              </w:rPr>
              <w:t>ocation</w:t>
            </w:r>
            <w:r w:rsidRPr="002D7869">
              <w:rPr>
                <w:b/>
                <w:color w:val="auto"/>
              </w:rPr>
              <w:t>:</w:t>
            </w:r>
            <w:r w:rsidRPr="002D7869">
              <w:rPr>
                <w:color w:val="auto"/>
              </w:rPr>
              <w:t xml:space="preserve"> </w:t>
            </w:r>
            <w:r>
              <w:rPr>
                <w:color w:val="auto"/>
              </w:rPr>
              <w:t>Quezon City, Philippines</w:t>
            </w:r>
          </w:p>
        </w:tc>
        <w:tc>
          <w:tcPr>
            <w:tcW w:w="3450" w:type="dxa"/>
          </w:tcPr>
          <w:p w14:paraId="6DEB061A" w14:textId="083EC7B6" w:rsidR="006D5ED7" w:rsidRPr="002D7869" w:rsidRDefault="006D5ED7" w:rsidP="00A2657A">
            <w:pPr>
              <w:pStyle w:val="TableText10Double"/>
              <w:rPr>
                <w:bCs/>
                <w:color w:val="auto"/>
              </w:rPr>
            </w:pPr>
            <w:r w:rsidRPr="002D7869">
              <w:rPr>
                <w:b/>
                <w:color w:val="auto"/>
              </w:rPr>
              <w:t>End date:</w:t>
            </w:r>
            <w:r w:rsidRPr="002D7869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January </w:t>
            </w:r>
            <w:r w:rsidR="002A5E30">
              <w:rPr>
                <w:color w:val="auto"/>
              </w:rPr>
              <w:t xml:space="preserve">31, </w:t>
            </w:r>
            <w:r>
              <w:rPr>
                <w:color w:val="auto"/>
              </w:rPr>
              <w:t>2020</w:t>
            </w:r>
          </w:p>
        </w:tc>
      </w:tr>
      <w:tr w:rsidR="006D5ED7" w:rsidRPr="002D7869" w14:paraId="4B18464E" w14:textId="77777777" w:rsidTr="00A2657A">
        <w:trPr>
          <w:trHeight w:val="576"/>
        </w:trPr>
        <w:tc>
          <w:tcPr>
            <w:tcW w:w="4139" w:type="dxa"/>
          </w:tcPr>
          <w:p w14:paraId="3AD854AC" w14:textId="77777777" w:rsidR="006D5ED7" w:rsidRPr="002D7869" w:rsidRDefault="006D5ED7" w:rsidP="00A2657A">
            <w:pPr>
              <w:pStyle w:val="TableText10Double"/>
              <w:rPr>
                <w:color w:val="auto"/>
              </w:rPr>
            </w:pPr>
          </w:p>
        </w:tc>
        <w:tc>
          <w:tcPr>
            <w:tcW w:w="3450" w:type="dxa"/>
          </w:tcPr>
          <w:p w14:paraId="18352D51" w14:textId="77777777" w:rsidR="006D5ED7" w:rsidRPr="002D7869" w:rsidRDefault="006D5ED7" w:rsidP="00A2657A">
            <w:pPr>
              <w:pStyle w:val="TableText10BoldDouble"/>
            </w:pPr>
          </w:p>
        </w:tc>
      </w:tr>
    </w:tbl>
    <w:p w14:paraId="7D4DFBEB" w14:textId="42B398D6" w:rsidR="006D5ED7" w:rsidRPr="00AF57EC" w:rsidRDefault="006D5ED7" w:rsidP="006D5ED7">
      <w:pPr>
        <w:pStyle w:val="BodyText"/>
        <w:rPr>
          <w:bCs/>
        </w:rPr>
      </w:pPr>
      <w:r>
        <w:rPr>
          <w:b/>
        </w:rPr>
        <w:t>Work</w:t>
      </w:r>
      <w:r w:rsidRPr="002D7869">
        <w:rPr>
          <w:b/>
        </w:rPr>
        <w:t xml:space="preserve"> description: </w:t>
      </w:r>
      <w:r w:rsidRPr="00AF57EC">
        <w:rPr>
          <w:bCs/>
        </w:rPr>
        <w:t>The c</w:t>
      </w:r>
      <w:r w:rsidR="00A076A7">
        <w:rPr>
          <w:bCs/>
        </w:rPr>
        <w:t>lient</w:t>
      </w:r>
      <w:r>
        <w:rPr>
          <w:bCs/>
        </w:rPr>
        <w:t xml:space="preserve"> needs</w:t>
      </w:r>
      <w:r w:rsidR="00C40FDB">
        <w:rPr>
          <w:bCs/>
        </w:rPr>
        <w:t xml:space="preserve"> to collect the loan of customers</w:t>
      </w:r>
      <w:r>
        <w:rPr>
          <w:bCs/>
        </w:rPr>
        <w:t>.</w:t>
      </w:r>
    </w:p>
    <w:p w14:paraId="33C6618E" w14:textId="77777777" w:rsidR="006D5ED7" w:rsidRPr="005517C6" w:rsidRDefault="006D5ED7" w:rsidP="006D5ED7">
      <w:pPr>
        <w:pStyle w:val="BodyText"/>
      </w:pPr>
    </w:p>
    <w:p w14:paraId="5C994FBD" w14:textId="5E9426F8" w:rsidR="006D5ED7" w:rsidRPr="002D7869" w:rsidRDefault="006D5ED7" w:rsidP="006D5ED7">
      <w:pPr>
        <w:pStyle w:val="Subheading"/>
      </w:pPr>
      <w:r w:rsidRPr="002D7869">
        <w:t>Responsibilities</w:t>
      </w:r>
    </w:p>
    <w:p w14:paraId="3844A04F" w14:textId="16C9CB31" w:rsidR="006D5ED7" w:rsidRPr="006D5ED7" w:rsidRDefault="002F1166" w:rsidP="002F1166">
      <w:pPr>
        <w:pStyle w:val="Subheading"/>
        <w:numPr>
          <w:ilvl w:val="0"/>
          <w:numId w:val="83"/>
        </w:numPr>
        <w:spacing w:before="0"/>
      </w:pPr>
      <w:r>
        <w:rPr>
          <w:b w:val="0"/>
          <w:color w:val="000000"/>
        </w:rPr>
        <w:t>Maintained the records of customer</w:t>
      </w:r>
      <w:r w:rsidR="00ED5DB1">
        <w:rPr>
          <w:b w:val="0"/>
          <w:color w:val="000000"/>
        </w:rPr>
        <w:t>s</w:t>
      </w:r>
      <w:r w:rsidR="002E09D2">
        <w:rPr>
          <w:b w:val="0"/>
          <w:color w:val="000000"/>
        </w:rPr>
        <w:t>.</w:t>
      </w:r>
    </w:p>
    <w:p w14:paraId="03EDEC75" w14:textId="59A6957F" w:rsidR="005E0963" w:rsidRPr="006D5ED7" w:rsidRDefault="002D634D" w:rsidP="005E0963">
      <w:pPr>
        <w:pStyle w:val="Subheading"/>
        <w:numPr>
          <w:ilvl w:val="0"/>
          <w:numId w:val="83"/>
        </w:numPr>
        <w:spacing w:before="0"/>
      </w:pPr>
      <w:r>
        <w:rPr>
          <w:b w:val="0"/>
          <w:color w:val="000000"/>
        </w:rPr>
        <w:t>Communicated well with customers to collect the payments</w:t>
      </w:r>
      <w:r w:rsidR="005E0963">
        <w:rPr>
          <w:b w:val="0"/>
          <w:color w:val="000000"/>
        </w:rPr>
        <w:t>.</w:t>
      </w:r>
    </w:p>
    <w:p w14:paraId="33DED0E8" w14:textId="52A1C3B8" w:rsidR="00F577E9" w:rsidRPr="00297416" w:rsidRDefault="00F577E9" w:rsidP="000B43E1">
      <w:pPr>
        <w:pStyle w:val="Subheading"/>
        <w:spacing w:before="0"/>
        <w:ind w:left="720"/>
        <w:rPr>
          <w:b w:val="0"/>
          <w:color w:val="000000"/>
        </w:rPr>
      </w:pPr>
    </w:p>
    <w:p w14:paraId="49F5F2F0" w14:textId="77777777" w:rsidR="00721340" w:rsidRPr="00721340" w:rsidRDefault="00721340" w:rsidP="00721340">
      <w:pPr>
        <w:pStyle w:val="BodyText"/>
      </w:pPr>
    </w:p>
    <w:p w14:paraId="766B2BDE" w14:textId="385B52C1" w:rsidR="00EC7157" w:rsidRDefault="00EC7157" w:rsidP="00811460">
      <w:pPr>
        <w:pStyle w:val="Bullet1Double"/>
        <w:numPr>
          <w:ilvl w:val="0"/>
          <w:numId w:val="0"/>
        </w:numPr>
      </w:pPr>
    </w:p>
    <w:sectPr w:rsidR="00EC7157" w:rsidSect="009E5156">
      <w:headerReference w:type="default" r:id="rId13"/>
      <w:footerReference w:type="default" r:id="rId14"/>
      <w:pgSz w:w="11909" w:h="16834" w:code="9"/>
      <w:pgMar w:top="2880" w:right="720" w:bottom="1440" w:left="360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DB639" w14:textId="77777777" w:rsidR="00CE2EC4" w:rsidRDefault="00CE2EC4" w:rsidP="00CC1A55">
      <w:r>
        <w:separator/>
      </w:r>
    </w:p>
  </w:endnote>
  <w:endnote w:type="continuationSeparator" w:id="0">
    <w:p w14:paraId="03FA64BE" w14:textId="77777777" w:rsidR="00CE2EC4" w:rsidRDefault="00CE2EC4" w:rsidP="00CC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ic Semibol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EE00F" w14:textId="77777777" w:rsidR="003342FC" w:rsidRDefault="003342FC" w:rsidP="003F7481">
    <w:pPr>
      <w:pStyle w:val="Footer0"/>
    </w:pPr>
    <w:r w:rsidRPr="008B77A9">
      <w:rPr>
        <w:noProof/>
        <w:lang w:val="en-US" w:bidi="ar-SA"/>
      </w:rPr>
      <mc:AlternateContent>
        <mc:Choice Requires="wps">
          <w:drawing>
            <wp:anchor distT="45720" distB="45720" distL="114300" distR="114300" simplePos="0" relativeHeight="251711488" behindDoc="0" locked="0" layoutInCell="1" allowOverlap="1" wp14:anchorId="13E3116D" wp14:editId="092046DC">
              <wp:simplePos x="0" y="0"/>
              <wp:positionH relativeFrom="column">
                <wp:posOffset>-76200</wp:posOffset>
              </wp:positionH>
              <wp:positionV relativeFrom="paragraph">
                <wp:posOffset>-43815</wp:posOffset>
              </wp:positionV>
              <wp:extent cx="3630930" cy="1404620"/>
              <wp:effectExtent l="0" t="0" r="0" b="1905"/>
              <wp:wrapSquare wrapText="bothSides"/>
              <wp:docPr id="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0BA7C4" w14:textId="77777777" w:rsidR="003342FC" w:rsidRDefault="003342FC" w:rsidP="008B77A9">
                          <w:pPr>
                            <w:pStyle w:val="Footer0"/>
                          </w:pPr>
                          <w:r>
                            <w:t>All rights reserved. DXC Confidential Information.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3E311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6pt;margin-top:-3.45pt;width:285.9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" filled="f" stroked="f">
              <v:textbox style="mso-fit-shape-to-text:t">
                <w:txbxContent>
                  <w:p w14:paraId="140BA7C4" w14:textId="77777777" w:rsidR="003342FC" w:rsidRDefault="003342FC" w:rsidP="008B77A9">
                    <w:pPr>
                      <w:pStyle w:val="Footer0"/>
                    </w:pPr>
                    <w:r>
                      <w:t>All rights reserved. DXC Confidential Information.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B77A9">
      <w:rPr>
        <w:noProof/>
        <w:lang w:val="en-US" w:bidi="ar-SA"/>
      </w:rPr>
      <mc:AlternateContent>
        <mc:Choice Requires="wps">
          <w:drawing>
            <wp:anchor distT="45720" distB="45720" distL="114300" distR="114300" simplePos="0" relativeHeight="251712512" behindDoc="0" locked="0" layoutInCell="1" allowOverlap="1" wp14:anchorId="364B2B9B" wp14:editId="7CD4B04C">
              <wp:simplePos x="0" y="0"/>
              <wp:positionH relativeFrom="column">
                <wp:posOffset>4580890</wp:posOffset>
              </wp:positionH>
              <wp:positionV relativeFrom="paragraph">
                <wp:posOffset>-47625</wp:posOffset>
              </wp:positionV>
              <wp:extent cx="306705" cy="1404620"/>
              <wp:effectExtent l="0" t="0" r="0" b="5715"/>
              <wp:wrapSquare wrapText="bothSides"/>
              <wp:docPr id="5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E0305" w14:textId="77777777" w:rsidR="003342FC" w:rsidRDefault="00CE2EC4" w:rsidP="008B77A9">
                          <w:pPr>
                            <w:pStyle w:val="Footer0"/>
                          </w:pPr>
                          <w:sdt>
                            <w:sdtPr>
                              <w:id w:val="1178087203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Style w:val="PageNumber"/>
                                <w:sz w:val="18"/>
                                <w:szCs w:val="18"/>
                              </w:rPr>
                            </w:sdtEndPr>
                            <w:sdtContent>
                              <w:r w:rsidR="003342FC" w:rsidRPr="001C68A8"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 w:rsidR="003342FC" w:rsidRPr="001C68A8">
                                <w:rPr>
                                  <w:rStyle w:val="PageNumber"/>
                                </w:rPr>
                                <w:instrText xml:space="preserve"> PAGE   \* MERGEFORMAT </w:instrText>
                              </w:r>
                              <w:r w:rsidR="003342FC" w:rsidRPr="001C68A8"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 w:rsidR="00D2554A">
                                <w:rPr>
                                  <w:rStyle w:val="PageNumber"/>
                                  <w:noProof/>
                                </w:rPr>
                                <w:t>1</w:t>
                              </w:r>
                              <w:r w:rsidR="003342FC" w:rsidRPr="001C68A8"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64B2B9B" id="Text Box 51" o:spid="_x0000_s1028" type="#_x0000_t202" style="position:absolute;margin-left:360.7pt;margin-top:-3.75pt;width:24.1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" filled="f" stroked="f">
              <v:textbox style="mso-fit-shape-to-text:t">
                <w:txbxContent>
                  <w:p w14:paraId="297E0305" w14:textId="77777777" w:rsidR="003342FC" w:rsidRDefault="00A70E04" w:rsidP="008B77A9">
                    <w:pPr>
                      <w:pStyle w:val="Footer0"/>
                    </w:pPr>
                    <w:sdt>
                      <w:sdtPr>
                        <w:id w:val="1178087203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Style w:val="PageNumber"/>
                          <w:sz w:val="18"/>
                          <w:szCs w:val="18"/>
                        </w:rPr>
                      </w:sdtEndPr>
                      <w:sdtContent>
                        <w:r w:rsidR="003342FC" w:rsidRPr="001C68A8">
                          <w:rPr>
                            <w:rStyle w:val="PageNumber"/>
                          </w:rPr>
                          <w:fldChar w:fldCharType="begin"/>
                        </w:r>
                        <w:r w:rsidR="003342FC" w:rsidRPr="001C68A8">
                          <w:rPr>
                            <w:rStyle w:val="PageNumber"/>
                          </w:rPr>
                          <w:instrText xml:space="preserve"> PAGE   \* MERGEFORMAT </w:instrText>
                        </w:r>
                        <w:r w:rsidR="003342FC" w:rsidRPr="001C68A8">
                          <w:rPr>
                            <w:rStyle w:val="PageNumber"/>
                          </w:rPr>
                          <w:fldChar w:fldCharType="separate"/>
                        </w:r>
                        <w:r w:rsidR="00D2554A">
                          <w:rPr>
                            <w:rStyle w:val="PageNumber"/>
                            <w:noProof/>
                          </w:rPr>
                          <w:t>1</w:t>
                        </w:r>
                        <w:r w:rsidR="003342FC" w:rsidRPr="001C68A8">
                          <w:rPr>
                            <w:rStyle w:val="PageNumber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A4BB6" w14:textId="77777777" w:rsidR="00CE2EC4" w:rsidRDefault="00CE2EC4" w:rsidP="00CC1A55">
      <w:r>
        <w:separator/>
      </w:r>
    </w:p>
  </w:footnote>
  <w:footnote w:type="continuationSeparator" w:id="0">
    <w:p w14:paraId="28E67280" w14:textId="77777777" w:rsidR="00CE2EC4" w:rsidRDefault="00CE2EC4" w:rsidP="00CC1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ACF4" w14:textId="77777777" w:rsidR="003342FC" w:rsidRDefault="003342FC" w:rsidP="00FE53CC">
    <w:pPr>
      <w:pStyle w:val="HeaderleftWMargin"/>
    </w:pPr>
    <w:r w:rsidRPr="00A10013">
      <w:rPr>
        <w:noProof/>
        <w:lang w:val="en-US" w:bidi="ar-SA"/>
      </w:rPr>
      <w:drawing>
        <wp:inline distT="0" distB="0" distL="0" distR="0" wp14:anchorId="1CA82438" wp14:editId="79823974">
          <wp:extent cx="1848632" cy="561340"/>
          <wp:effectExtent l="0" t="0" r="0" b="0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21"/>
                  <a:stretch/>
                </pic:blipFill>
                <pic:spPr bwMode="auto">
                  <a:xfrm>
                    <a:off x="0" y="0"/>
                    <a:ext cx="1848632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 w:rsidR="006D1045">
      <w:tab/>
    </w:r>
    <w:r w:rsidR="006D1045">
      <w:tab/>
    </w:r>
    <w:r w:rsidR="006D1045">
      <w:tab/>
    </w:r>
    <w:r w:rsidR="006D1045">
      <w:tab/>
    </w:r>
    <w:r w:rsidR="006D1045">
      <w:tab/>
    </w:r>
    <w:r w:rsidR="006D1045">
      <w:tab/>
    </w:r>
    <w:r w:rsidR="006D104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941E0"/>
    <w:multiLevelType w:val="multilevel"/>
    <w:tmpl w:val="182A44F4"/>
    <w:lvl w:ilvl="0">
      <w:start w:val="1"/>
      <w:numFmt w:val="decimal"/>
      <w:pStyle w:val="NumbersAuto1Double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936"/>
        </w:tabs>
        <w:ind w:left="720" w:hanging="360"/>
      </w:pPr>
      <w:rPr>
        <w:rFonts w:ascii="Arial" w:hAnsi="Arial" w:hint="default"/>
        <w:sz w:val="22"/>
      </w:rPr>
    </w:lvl>
    <w:lvl w:ilvl="2">
      <w:start w:val="1"/>
      <w:numFmt w:val="lowerRoman"/>
      <w:pStyle w:val="NumbersAuto3Double"/>
      <w:lvlText w:val="%3."/>
      <w:lvlJc w:val="right"/>
      <w:pPr>
        <w:ind w:left="1080" w:hanging="216"/>
      </w:pPr>
      <w:rPr>
        <w:rFonts w:ascii="Arial" w:hAnsi="Arial" w:hint="default"/>
        <w:sz w:val="22"/>
      </w:rPr>
    </w:lvl>
    <w:lvl w:ilvl="3">
      <w:start w:val="1"/>
      <w:numFmt w:val="decimal"/>
      <w:lvlText w:val="%4."/>
      <w:lvlJc w:val="left"/>
      <w:pPr>
        <w:ind w:left="1512" w:hanging="432"/>
      </w:pPr>
      <w:rPr>
        <w:rFonts w:ascii="Arial" w:hAnsi="Arial" w:hint="default"/>
        <w:sz w:val="22"/>
      </w:rPr>
    </w:lvl>
    <w:lvl w:ilvl="4">
      <w:start w:val="1"/>
      <w:numFmt w:val="lowerLetter"/>
      <w:lvlText w:val="%5."/>
      <w:lvlJc w:val="left"/>
      <w:pPr>
        <w:ind w:left="18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5E7E9F5A"/>
    <w:lvl w:ilvl="0" w:tplc="BACCDC02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CA428B"/>
    <w:multiLevelType w:val="hybridMultilevel"/>
    <w:tmpl w:val="E728B0AA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F347801"/>
    <w:multiLevelType w:val="hybridMultilevel"/>
    <w:tmpl w:val="7DE67290"/>
    <w:lvl w:ilvl="0" w:tplc="81C61662">
      <w:start w:val="1"/>
      <w:numFmt w:val="bullet"/>
      <w:pStyle w:val="Bullet3Double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0" w15:restartNumberingAfterBreak="0">
    <w:nsid w:val="183A13A5"/>
    <w:multiLevelType w:val="hybridMultilevel"/>
    <w:tmpl w:val="5F7E0244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9AA48CC"/>
    <w:multiLevelType w:val="multilevel"/>
    <w:tmpl w:val="5C9ADAE8"/>
    <w:numStyleLink w:val="NumberAutoSingle"/>
  </w:abstractNum>
  <w:abstractNum w:abstractNumId="22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B8166BA"/>
    <w:multiLevelType w:val="hybridMultilevel"/>
    <w:tmpl w:val="1E421AC6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EDC1683"/>
    <w:multiLevelType w:val="hybridMultilevel"/>
    <w:tmpl w:val="69D2FB90"/>
    <w:lvl w:ilvl="0" w:tplc="6726788E">
      <w:start w:val="1"/>
      <w:numFmt w:val="bullet"/>
      <w:pStyle w:val="Bullet4Doub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23CE4319"/>
    <w:multiLevelType w:val="multilevel"/>
    <w:tmpl w:val="FC9A4A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23EE20EB"/>
    <w:multiLevelType w:val="multilevel"/>
    <w:tmpl w:val="36F0EFAC"/>
    <w:lvl w:ilvl="0">
      <w:start w:val="1"/>
      <w:numFmt w:val="bullet"/>
      <w:pStyle w:val="HPRecipientData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num" w:pos="3456"/>
        </w:tabs>
        <w:ind w:left="3456" w:hanging="360"/>
      </w:pPr>
      <w:rPr>
        <w:rFonts w:ascii="Calibri" w:hAnsi="Calibri" w:hint="default"/>
        <w:b w:val="0"/>
        <w:i w:val="0"/>
      </w:rPr>
    </w:lvl>
    <w:lvl w:ilvl="2">
      <w:start w:val="1"/>
      <w:numFmt w:val="bullet"/>
      <w:lvlRestart w:val="1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41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5976" w:hanging="360"/>
      </w:pPr>
      <w:rPr>
        <w:rFonts w:ascii="Wingdings" w:hAnsi="Wingdings"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9D8482F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D5F14DF"/>
    <w:multiLevelType w:val="multilevel"/>
    <w:tmpl w:val="5C9ADAE8"/>
    <w:numStyleLink w:val="NumberAutoSingle"/>
  </w:abstractNum>
  <w:abstractNum w:abstractNumId="35" w15:restartNumberingAfterBreak="0">
    <w:nsid w:val="42102BAB"/>
    <w:multiLevelType w:val="hybridMultilevel"/>
    <w:tmpl w:val="4EF43ED6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7" w15:restartNumberingAfterBreak="0">
    <w:nsid w:val="43E31F5A"/>
    <w:multiLevelType w:val="hybridMultilevel"/>
    <w:tmpl w:val="8FCA9E8A"/>
    <w:lvl w:ilvl="0" w:tplc="C5DE90CE">
      <w:start w:val="1"/>
      <w:numFmt w:val="bullet"/>
      <w:pStyle w:val="NumbersAuto4Double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7A129E"/>
    <w:multiLevelType w:val="multilevel"/>
    <w:tmpl w:val="E9982BF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4" w15:restartNumberingAfterBreak="0">
    <w:nsid w:val="580E522F"/>
    <w:multiLevelType w:val="hybridMultilevel"/>
    <w:tmpl w:val="2F64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451B9C"/>
    <w:multiLevelType w:val="hybridMultilevel"/>
    <w:tmpl w:val="7F9ADF1C"/>
    <w:lvl w:ilvl="0" w:tplc="CA500D78">
      <w:start w:val="1"/>
      <w:numFmt w:val="bullet"/>
      <w:pStyle w:val="Bullet1Double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7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E7E61D6"/>
    <w:multiLevelType w:val="hybridMultilevel"/>
    <w:tmpl w:val="E73ECB5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4240241"/>
    <w:multiLevelType w:val="hybridMultilevel"/>
    <w:tmpl w:val="103622EC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6B1A25"/>
    <w:multiLevelType w:val="hybridMultilevel"/>
    <w:tmpl w:val="82B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7F37F3"/>
    <w:multiLevelType w:val="hybridMultilevel"/>
    <w:tmpl w:val="ADD2D07A"/>
    <w:lvl w:ilvl="0" w:tplc="6E6EDCBC">
      <w:start w:val="1"/>
      <w:numFmt w:val="bullet"/>
      <w:pStyle w:val="Bullet2Double0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4AE454C"/>
    <w:multiLevelType w:val="hybridMultilevel"/>
    <w:tmpl w:val="596AA07A"/>
    <w:lvl w:ilvl="0" w:tplc="20B41344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6EC853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226F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A61F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EC5A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4EC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8D9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C010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225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7529BB"/>
    <w:multiLevelType w:val="hybridMultilevel"/>
    <w:tmpl w:val="43C09AB0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7B6CFD"/>
    <w:multiLevelType w:val="multilevel"/>
    <w:tmpl w:val="6C649C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F031BE"/>
    <w:multiLevelType w:val="hybridMultilevel"/>
    <w:tmpl w:val="7C960EE0"/>
    <w:lvl w:ilvl="0" w:tplc="EC88B0D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8" w15:restartNumberingAfterBreak="0">
    <w:nsid w:val="6C956857"/>
    <w:multiLevelType w:val="hybridMultilevel"/>
    <w:tmpl w:val="F7FAD13C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0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62" w15:restartNumberingAfterBreak="0">
    <w:nsid w:val="72D36A6D"/>
    <w:multiLevelType w:val="multilevel"/>
    <w:tmpl w:val="1F9E6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746BF0"/>
    <w:multiLevelType w:val="hybridMultilevel"/>
    <w:tmpl w:val="7158D84E"/>
    <w:lvl w:ilvl="0" w:tplc="C9AA3B5E">
      <w:start w:val="1"/>
      <w:numFmt w:val="bullet"/>
      <w:pStyle w:val="Bullet1Double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66" w15:restartNumberingAfterBreak="0">
    <w:nsid w:val="797A0C02"/>
    <w:multiLevelType w:val="hybridMultilevel"/>
    <w:tmpl w:val="8B5840F6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9B25E9"/>
    <w:multiLevelType w:val="hybridMultilevel"/>
    <w:tmpl w:val="F11ECD7A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58"/>
  </w:num>
  <w:num w:numId="3">
    <w:abstractNumId w:val="41"/>
  </w:num>
  <w:num w:numId="4">
    <w:abstractNumId w:val="31"/>
  </w:num>
  <w:num w:numId="5">
    <w:abstractNumId w:val="65"/>
  </w:num>
  <w:num w:numId="6">
    <w:abstractNumId w:val="39"/>
  </w:num>
  <w:num w:numId="7">
    <w:abstractNumId w:val="46"/>
  </w:num>
  <w:num w:numId="8">
    <w:abstractNumId w:val="45"/>
  </w:num>
  <w:num w:numId="9">
    <w:abstractNumId w:val="42"/>
  </w:num>
  <w:num w:numId="10">
    <w:abstractNumId w:val="14"/>
  </w:num>
  <w:num w:numId="11">
    <w:abstractNumId w:val="35"/>
  </w:num>
  <w:num w:numId="12">
    <w:abstractNumId w:val="67"/>
  </w:num>
  <w:num w:numId="13">
    <w:abstractNumId w:val="61"/>
  </w:num>
  <w:num w:numId="14">
    <w:abstractNumId w:val="36"/>
  </w:num>
  <w:num w:numId="15">
    <w:abstractNumId w:val="29"/>
  </w:num>
  <w:num w:numId="16">
    <w:abstractNumId w:val="56"/>
  </w:num>
  <w:num w:numId="17">
    <w:abstractNumId w:val="11"/>
  </w:num>
  <w:num w:numId="18">
    <w:abstractNumId w:val="47"/>
  </w:num>
  <w:num w:numId="19">
    <w:abstractNumId w:val="55"/>
  </w:num>
  <w:num w:numId="20">
    <w:abstractNumId w:val="17"/>
  </w:num>
  <w:num w:numId="21">
    <w:abstractNumId w:val="27"/>
  </w:num>
  <w:num w:numId="22">
    <w:abstractNumId w:val="1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54"/>
  </w:num>
  <w:num w:numId="3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6"/>
  </w:num>
  <w:num w:numId="36">
    <w:abstractNumId w:val="63"/>
    <w:lvlOverride w:ilvl="0">
      <w:startOverride w:val="1"/>
    </w:lvlOverride>
  </w:num>
  <w:num w:numId="37">
    <w:abstractNumId w:val="60"/>
    <w:lvlOverride w:ilvl="0">
      <w:startOverride w:val="1"/>
    </w:lvlOverride>
  </w:num>
  <w:num w:numId="38">
    <w:abstractNumId w:val="57"/>
  </w:num>
  <w:num w:numId="39">
    <w:abstractNumId w:val="19"/>
  </w:num>
  <w:num w:numId="40">
    <w:abstractNumId w:val="28"/>
  </w:num>
  <w:num w:numId="41">
    <w:abstractNumId w:val="10"/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</w:num>
  <w:num w:numId="44">
    <w:abstractNumId w:val="18"/>
  </w:num>
  <w:num w:numId="4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  <w:num w:numId="47">
    <w:abstractNumId w:val="62"/>
  </w:num>
  <w:num w:numId="48">
    <w:abstractNumId w:val="25"/>
  </w:num>
  <w:num w:numId="49">
    <w:abstractNumId w:val="14"/>
  </w:num>
  <w:num w:numId="50">
    <w:abstractNumId w:val="66"/>
  </w:num>
  <w:num w:numId="51">
    <w:abstractNumId w:val="35"/>
  </w:num>
  <w:num w:numId="52">
    <w:abstractNumId w:val="49"/>
  </w:num>
  <w:num w:numId="53">
    <w:abstractNumId w:val="67"/>
  </w:num>
  <w:num w:numId="54">
    <w:abstractNumId w:val="58"/>
  </w:num>
  <w:num w:numId="55">
    <w:abstractNumId w:val="45"/>
  </w:num>
  <w:num w:numId="56">
    <w:abstractNumId w:val="42"/>
  </w:num>
  <w:num w:numId="57">
    <w:abstractNumId w:val="59"/>
  </w:num>
  <w:num w:numId="58">
    <w:abstractNumId w:val="40"/>
  </w:num>
  <w:num w:numId="59">
    <w:abstractNumId w:val="46"/>
  </w:num>
  <w:num w:numId="60">
    <w:abstractNumId w:val="60"/>
  </w:num>
  <w:num w:numId="61">
    <w:abstractNumId w:val="63"/>
  </w:num>
  <w:num w:numId="62">
    <w:abstractNumId w:val="64"/>
  </w:num>
  <w:num w:numId="63">
    <w:abstractNumId w:val="53"/>
  </w:num>
  <w:num w:numId="64">
    <w:abstractNumId w:val="51"/>
  </w:num>
  <w:num w:numId="65">
    <w:abstractNumId w:val="32"/>
  </w:num>
  <w:num w:numId="66">
    <w:abstractNumId w:val="30"/>
  </w:num>
  <w:num w:numId="67">
    <w:abstractNumId w:val="33"/>
  </w:num>
  <w:num w:numId="68">
    <w:abstractNumId w:val="16"/>
  </w:num>
  <w:num w:numId="69">
    <w:abstractNumId w:val="15"/>
  </w:num>
  <w:num w:numId="70">
    <w:abstractNumId w:val="22"/>
  </w:num>
  <w:num w:numId="71">
    <w:abstractNumId w:val="24"/>
  </w:num>
  <w:num w:numId="72">
    <w:abstractNumId w:val="20"/>
  </w:num>
  <w:num w:numId="73">
    <w:abstractNumId w:val="23"/>
  </w:num>
  <w:num w:numId="74">
    <w:abstractNumId w:val="48"/>
  </w:num>
  <w:num w:numId="75">
    <w:abstractNumId w:val="38"/>
  </w:num>
  <w:num w:numId="76">
    <w:abstractNumId w:val="12"/>
  </w:num>
  <w:num w:numId="77">
    <w:abstractNumId w:val="29"/>
  </w:num>
  <w:num w:numId="78">
    <w:abstractNumId w:val="56"/>
  </w:num>
  <w:num w:numId="79">
    <w:abstractNumId w:val="11"/>
  </w:num>
  <w:num w:numId="80">
    <w:abstractNumId w:val="26"/>
  </w:num>
  <w:num w:numId="81">
    <w:abstractNumId w:val="50"/>
  </w:num>
  <w:num w:numId="82">
    <w:abstractNumId w:val="52"/>
  </w:num>
  <w:num w:numId="83">
    <w:abstractNumId w:val="44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660"/>
    <w:rsid w:val="00000431"/>
    <w:rsid w:val="000038B8"/>
    <w:rsid w:val="00004282"/>
    <w:rsid w:val="00004F06"/>
    <w:rsid w:val="000070A1"/>
    <w:rsid w:val="00014B9B"/>
    <w:rsid w:val="00020069"/>
    <w:rsid w:val="000212C1"/>
    <w:rsid w:val="00021F22"/>
    <w:rsid w:val="0002222E"/>
    <w:rsid w:val="00023BF2"/>
    <w:rsid w:val="00030149"/>
    <w:rsid w:val="00030566"/>
    <w:rsid w:val="00033CEC"/>
    <w:rsid w:val="00042398"/>
    <w:rsid w:val="000458A9"/>
    <w:rsid w:val="00052CCA"/>
    <w:rsid w:val="0005507B"/>
    <w:rsid w:val="00056887"/>
    <w:rsid w:val="000579AA"/>
    <w:rsid w:val="0006221A"/>
    <w:rsid w:val="00063449"/>
    <w:rsid w:val="000639B2"/>
    <w:rsid w:val="00065890"/>
    <w:rsid w:val="00066C8A"/>
    <w:rsid w:val="00073483"/>
    <w:rsid w:val="00073837"/>
    <w:rsid w:val="00084BC3"/>
    <w:rsid w:val="00087BC1"/>
    <w:rsid w:val="00091EAD"/>
    <w:rsid w:val="00094B9E"/>
    <w:rsid w:val="00094C8A"/>
    <w:rsid w:val="00095DB6"/>
    <w:rsid w:val="000A3551"/>
    <w:rsid w:val="000A5B36"/>
    <w:rsid w:val="000A5FB8"/>
    <w:rsid w:val="000B3B35"/>
    <w:rsid w:val="000B43E1"/>
    <w:rsid w:val="000B589F"/>
    <w:rsid w:val="000B6790"/>
    <w:rsid w:val="000C6105"/>
    <w:rsid w:val="000C67ED"/>
    <w:rsid w:val="000C7628"/>
    <w:rsid w:val="000D35A9"/>
    <w:rsid w:val="000E4D73"/>
    <w:rsid w:val="000E7445"/>
    <w:rsid w:val="000F18B5"/>
    <w:rsid w:val="000F1C52"/>
    <w:rsid w:val="000F510F"/>
    <w:rsid w:val="000F5425"/>
    <w:rsid w:val="000F73C4"/>
    <w:rsid w:val="00100DDE"/>
    <w:rsid w:val="001016B9"/>
    <w:rsid w:val="00102610"/>
    <w:rsid w:val="00102ABA"/>
    <w:rsid w:val="00103499"/>
    <w:rsid w:val="00110418"/>
    <w:rsid w:val="001141ED"/>
    <w:rsid w:val="00114AF1"/>
    <w:rsid w:val="00114BD1"/>
    <w:rsid w:val="00122810"/>
    <w:rsid w:val="00142C3F"/>
    <w:rsid w:val="00145C3A"/>
    <w:rsid w:val="001469A0"/>
    <w:rsid w:val="001479CB"/>
    <w:rsid w:val="00153A2A"/>
    <w:rsid w:val="001545F5"/>
    <w:rsid w:val="001608F8"/>
    <w:rsid w:val="001611F8"/>
    <w:rsid w:val="00164834"/>
    <w:rsid w:val="001654F3"/>
    <w:rsid w:val="0016591D"/>
    <w:rsid w:val="00166A16"/>
    <w:rsid w:val="00170B53"/>
    <w:rsid w:val="00174BF1"/>
    <w:rsid w:val="00182A01"/>
    <w:rsid w:val="00197E83"/>
    <w:rsid w:val="001B0312"/>
    <w:rsid w:val="001B13C1"/>
    <w:rsid w:val="001C2063"/>
    <w:rsid w:val="001C2F05"/>
    <w:rsid w:val="001D244B"/>
    <w:rsid w:val="001D29E4"/>
    <w:rsid w:val="001E057E"/>
    <w:rsid w:val="001E4BC9"/>
    <w:rsid w:val="001E6B86"/>
    <w:rsid w:val="001F023C"/>
    <w:rsid w:val="001F06DE"/>
    <w:rsid w:val="001F13FE"/>
    <w:rsid w:val="00203276"/>
    <w:rsid w:val="00203549"/>
    <w:rsid w:val="00206B4D"/>
    <w:rsid w:val="00212210"/>
    <w:rsid w:val="00213CD5"/>
    <w:rsid w:val="00220C32"/>
    <w:rsid w:val="00225C0E"/>
    <w:rsid w:val="00226050"/>
    <w:rsid w:val="00235C21"/>
    <w:rsid w:val="00236417"/>
    <w:rsid w:val="00240637"/>
    <w:rsid w:val="00241515"/>
    <w:rsid w:val="0024317D"/>
    <w:rsid w:val="002436BB"/>
    <w:rsid w:val="002462AD"/>
    <w:rsid w:val="00246710"/>
    <w:rsid w:val="00251516"/>
    <w:rsid w:val="0025321E"/>
    <w:rsid w:val="00253428"/>
    <w:rsid w:val="00253F40"/>
    <w:rsid w:val="00257A23"/>
    <w:rsid w:val="00265514"/>
    <w:rsid w:val="002718A8"/>
    <w:rsid w:val="002724A6"/>
    <w:rsid w:val="0027549B"/>
    <w:rsid w:val="002809DA"/>
    <w:rsid w:val="00295DDF"/>
    <w:rsid w:val="00297416"/>
    <w:rsid w:val="002A38B4"/>
    <w:rsid w:val="002A5E30"/>
    <w:rsid w:val="002B456B"/>
    <w:rsid w:val="002C1249"/>
    <w:rsid w:val="002C1889"/>
    <w:rsid w:val="002C1C28"/>
    <w:rsid w:val="002C5A59"/>
    <w:rsid w:val="002D634D"/>
    <w:rsid w:val="002D7869"/>
    <w:rsid w:val="002E09D2"/>
    <w:rsid w:val="002F1166"/>
    <w:rsid w:val="002F1F16"/>
    <w:rsid w:val="002F5FE3"/>
    <w:rsid w:val="002F6BA7"/>
    <w:rsid w:val="00301930"/>
    <w:rsid w:val="00304505"/>
    <w:rsid w:val="00310756"/>
    <w:rsid w:val="00311E22"/>
    <w:rsid w:val="00313C45"/>
    <w:rsid w:val="00314FFA"/>
    <w:rsid w:val="00317AE3"/>
    <w:rsid w:val="00327AE1"/>
    <w:rsid w:val="00330419"/>
    <w:rsid w:val="0033159A"/>
    <w:rsid w:val="0033301A"/>
    <w:rsid w:val="003334D5"/>
    <w:rsid w:val="00333A23"/>
    <w:rsid w:val="003342FC"/>
    <w:rsid w:val="00335585"/>
    <w:rsid w:val="00342618"/>
    <w:rsid w:val="00342975"/>
    <w:rsid w:val="00347000"/>
    <w:rsid w:val="003478C3"/>
    <w:rsid w:val="003511DF"/>
    <w:rsid w:val="00352548"/>
    <w:rsid w:val="003537BC"/>
    <w:rsid w:val="0035599C"/>
    <w:rsid w:val="00360FAA"/>
    <w:rsid w:val="003630BB"/>
    <w:rsid w:val="00363D40"/>
    <w:rsid w:val="00365E43"/>
    <w:rsid w:val="00367101"/>
    <w:rsid w:val="003675C5"/>
    <w:rsid w:val="003753CA"/>
    <w:rsid w:val="003817F6"/>
    <w:rsid w:val="00385879"/>
    <w:rsid w:val="0038722A"/>
    <w:rsid w:val="003906E9"/>
    <w:rsid w:val="00396AA3"/>
    <w:rsid w:val="003A1310"/>
    <w:rsid w:val="003A7AE8"/>
    <w:rsid w:val="003A7D5D"/>
    <w:rsid w:val="003B17FB"/>
    <w:rsid w:val="003B1A88"/>
    <w:rsid w:val="003B1EFB"/>
    <w:rsid w:val="003B41C1"/>
    <w:rsid w:val="003B4EF7"/>
    <w:rsid w:val="003B74F3"/>
    <w:rsid w:val="003B7859"/>
    <w:rsid w:val="003B7A61"/>
    <w:rsid w:val="003C0C56"/>
    <w:rsid w:val="003C404A"/>
    <w:rsid w:val="003C6078"/>
    <w:rsid w:val="003D317C"/>
    <w:rsid w:val="003D37F9"/>
    <w:rsid w:val="003E2A45"/>
    <w:rsid w:val="003E3043"/>
    <w:rsid w:val="003E3A18"/>
    <w:rsid w:val="003E491C"/>
    <w:rsid w:val="003E6146"/>
    <w:rsid w:val="003F1B21"/>
    <w:rsid w:val="003F1DC8"/>
    <w:rsid w:val="003F3239"/>
    <w:rsid w:val="003F7481"/>
    <w:rsid w:val="004006A6"/>
    <w:rsid w:val="004069A2"/>
    <w:rsid w:val="004071A4"/>
    <w:rsid w:val="004076FD"/>
    <w:rsid w:val="0041145E"/>
    <w:rsid w:val="00425E45"/>
    <w:rsid w:val="00426223"/>
    <w:rsid w:val="00434F89"/>
    <w:rsid w:val="00441C50"/>
    <w:rsid w:val="004436F6"/>
    <w:rsid w:val="004442DC"/>
    <w:rsid w:val="004521C4"/>
    <w:rsid w:val="004560B4"/>
    <w:rsid w:val="00461FA0"/>
    <w:rsid w:val="00463437"/>
    <w:rsid w:val="0046400E"/>
    <w:rsid w:val="00464440"/>
    <w:rsid w:val="00471215"/>
    <w:rsid w:val="00471AAC"/>
    <w:rsid w:val="00474FA0"/>
    <w:rsid w:val="00475FED"/>
    <w:rsid w:val="00480A0B"/>
    <w:rsid w:val="00486E6E"/>
    <w:rsid w:val="00492AD9"/>
    <w:rsid w:val="0049615F"/>
    <w:rsid w:val="004962DE"/>
    <w:rsid w:val="0049639F"/>
    <w:rsid w:val="004A13B7"/>
    <w:rsid w:val="004B1FB9"/>
    <w:rsid w:val="004B266E"/>
    <w:rsid w:val="004B2E48"/>
    <w:rsid w:val="004B69AE"/>
    <w:rsid w:val="004C4B3D"/>
    <w:rsid w:val="004C7B20"/>
    <w:rsid w:val="004D0800"/>
    <w:rsid w:val="004D10E8"/>
    <w:rsid w:val="004D1B44"/>
    <w:rsid w:val="004D3AF3"/>
    <w:rsid w:val="004D51B7"/>
    <w:rsid w:val="004E0908"/>
    <w:rsid w:val="004E1443"/>
    <w:rsid w:val="004E4EBD"/>
    <w:rsid w:val="004E5412"/>
    <w:rsid w:val="004E7DC6"/>
    <w:rsid w:val="004F11F3"/>
    <w:rsid w:val="00503801"/>
    <w:rsid w:val="00504764"/>
    <w:rsid w:val="00522C61"/>
    <w:rsid w:val="00524183"/>
    <w:rsid w:val="0052630B"/>
    <w:rsid w:val="0052659F"/>
    <w:rsid w:val="005268DE"/>
    <w:rsid w:val="0053336D"/>
    <w:rsid w:val="0053371E"/>
    <w:rsid w:val="0053692B"/>
    <w:rsid w:val="005408C3"/>
    <w:rsid w:val="0054419A"/>
    <w:rsid w:val="00547699"/>
    <w:rsid w:val="00550FAD"/>
    <w:rsid w:val="005517C6"/>
    <w:rsid w:val="00552813"/>
    <w:rsid w:val="00554DA8"/>
    <w:rsid w:val="00555B14"/>
    <w:rsid w:val="00555F46"/>
    <w:rsid w:val="0056047A"/>
    <w:rsid w:val="00562017"/>
    <w:rsid w:val="0057057F"/>
    <w:rsid w:val="00571A7A"/>
    <w:rsid w:val="005720AA"/>
    <w:rsid w:val="005724E7"/>
    <w:rsid w:val="00577E31"/>
    <w:rsid w:val="00577F6B"/>
    <w:rsid w:val="0059284F"/>
    <w:rsid w:val="00595463"/>
    <w:rsid w:val="00596AE2"/>
    <w:rsid w:val="005A1CD9"/>
    <w:rsid w:val="005A513D"/>
    <w:rsid w:val="005A75F6"/>
    <w:rsid w:val="005B04C8"/>
    <w:rsid w:val="005B0E8F"/>
    <w:rsid w:val="005B160F"/>
    <w:rsid w:val="005C2DE7"/>
    <w:rsid w:val="005C6678"/>
    <w:rsid w:val="005D221D"/>
    <w:rsid w:val="005E0963"/>
    <w:rsid w:val="005F2225"/>
    <w:rsid w:val="00610AEF"/>
    <w:rsid w:val="00616219"/>
    <w:rsid w:val="00620832"/>
    <w:rsid w:val="00622831"/>
    <w:rsid w:val="00625D25"/>
    <w:rsid w:val="006272E9"/>
    <w:rsid w:val="00631660"/>
    <w:rsid w:val="00633A2B"/>
    <w:rsid w:val="00643FAF"/>
    <w:rsid w:val="00644A42"/>
    <w:rsid w:val="00644F4F"/>
    <w:rsid w:val="00645690"/>
    <w:rsid w:val="00647F2F"/>
    <w:rsid w:val="006521E9"/>
    <w:rsid w:val="006555A4"/>
    <w:rsid w:val="006567EB"/>
    <w:rsid w:val="006576D7"/>
    <w:rsid w:val="006602B7"/>
    <w:rsid w:val="00661D9B"/>
    <w:rsid w:val="0066780E"/>
    <w:rsid w:val="00673969"/>
    <w:rsid w:val="006754CE"/>
    <w:rsid w:val="0067554E"/>
    <w:rsid w:val="00677E40"/>
    <w:rsid w:val="00684573"/>
    <w:rsid w:val="0069157B"/>
    <w:rsid w:val="00692E31"/>
    <w:rsid w:val="006933EC"/>
    <w:rsid w:val="006960D9"/>
    <w:rsid w:val="006A16AF"/>
    <w:rsid w:val="006A22B8"/>
    <w:rsid w:val="006B13C2"/>
    <w:rsid w:val="006B76C9"/>
    <w:rsid w:val="006C1552"/>
    <w:rsid w:val="006C23A8"/>
    <w:rsid w:val="006C2FD3"/>
    <w:rsid w:val="006D1045"/>
    <w:rsid w:val="006D369B"/>
    <w:rsid w:val="006D5ED7"/>
    <w:rsid w:val="006E1DF9"/>
    <w:rsid w:val="006F219C"/>
    <w:rsid w:val="00700B60"/>
    <w:rsid w:val="007015C5"/>
    <w:rsid w:val="00704C29"/>
    <w:rsid w:val="007143EF"/>
    <w:rsid w:val="00720EAD"/>
    <w:rsid w:val="00721340"/>
    <w:rsid w:val="00721C34"/>
    <w:rsid w:val="00724C7C"/>
    <w:rsid w:val="00731494"/>
    <w:rsid w:val="0073151B"/>
    <w:rsid w:val="00736B6F"/>
    <w:rsid w:val="00740881"/>
    <w:rsid w:val="00740CD3"/>
    <w:rsid w:val="0075331D"/>
    <w:rsid w:val="00754AF8"/>
    <w:rsid w:val="00762C67"/>
    <w:rsid w:val="00765D3C"/>
    <w:rsid w:val="00770ADD"/>
    <w:rsid w:val="00770C7D"/>
    <w:rsid w:val="007724FC"/>
    <w:rsid w:val="00773340"/>
    <w:rsid w:val="007745A3"/>
    <w:rsid w:val="00775FFA"/>
    <w:rsid w:val="0077770F"/>
    <w:rsid w:val="00784BD3"/>
    <w:rsid w:val="00790F54"/>
    <w:rsid w:val="00795496"/>
    <w:rsid w:val="007A1CA1"/>
    <w:rsid w:val="007A3CE6"/>
    <w:rsid w:val="007A4DB6"/>
    <w:rsid w:val="007B08E9"/>
    <w:rsid w:val="007B2C9F"/>
    <w:rsid w:val="007C66FB"/>
    <w:rsid w:val="007D1616"/>
    <w:rsid w:val="007D272D"/>
    <w:rsid w:val="007D28B7"/>
    <w:rsid w:val="007D7BF8"/>
    <w:rsid w:val="007E068B"/>
    <w:rsid w:val="007E5140"/>
    <w:rsid w:val="007E5CC0"/>
    <w:rsid w:val="007F1998"/>
    <w:rsid w:val="007F7A6D"/>
    <w:rsid w:val="008032BC"/>
    <w:rsid w:val="008058E1"/>
    <w:rsid w:val="00806E28"/>
    <w:rsid w:val="00807B27"/>
    <w:rsid w:val="00811460"/>
    <w:rsid w:val="00811C7E"/>
    <w:rsid w:val="00814A15"/>
    <w:rsid w:val="008164EB"/>
    <w:rsid w:val="008246DB"/>
    <w:rsid w:val="00824F4B"/>
    <w:rsid w:val="00830EBE"/>
    <w:rsid w:val="00832ADF"/>
    <w:rsid w:val="0083558B"/>
    <w:rsid w:val="00842F0D"/>
    <w:rsid w:val="008453DA"/>
    <w:rsid w:val="0084558F"/>
    <w:rsid w:val="00855428"/>
    <w:rsid w:val="00863136"/>
    <w:rsid w:val="008633B4"/>
    <w:rsid w:val="00864088"/>
    <w:rsid w:val="00865C08"/>
    <w:rsid w:val="008801C7"/>
    <w:rsid w:val="00881218"/>
    <w:rsid w:val="00882C2C"/>
    <w:rsid w:val="00893BDC"/>
    <w:rsid w:val="00894899"/>
    <w:rsid w:val="008A34E4"/>
    <w:rsid w:val="008A7D3A"/>
    <w:rsid w:val="008B112D"/>
    <w:rsid w:val="008B4192"/>
    <w:rsid w:val="008B77A9"/>
    <w:rsid w:val="008B7A78"/>
    <w:rsid w:val="008C42F3"/>
    <w:rsid w:val="008C538C"/>
    <w:rsid w:val="008C7CB4"/>
    <w:rsid w:val="008D5E94"/>
    <w:rsid w:val="008E3162"/>
    <w:rsid w:val="008E5CD9"/>
    <w:rsid w:val="008F45CF"/>
    <w:rsid w:val="008F5942"/>
    <w:rsid w:val="00907F3E"/>
    <w:rsid w:val="00910223"/>
    <w:rsid w:val="00910550"/>
    <w:rsid w:val="0091112B"/>
    <w:rsid w:val="00912186"/>
    <w:rsid w:val="00917AE0"/>
    <w:rsid w:val="00922EB4"/>
    <w:rsid w:val="00924FE1"/>
    <w:rsid w:val="009325D6"/>
    <w:rsid w:val="009374F2"/>
    <w:rsid w:val="0094139A"/>
    <w:rsid w:val="00944631"/>
    <w:rsid w:val="009459E5"/>
    <w:rsid w:val="00946471"/>
    <w:rsid w:val="00947F96"/>
    <w:rsid w:val="009534D2"/>
    <w:rsid w:val="00964205"/>
    <w:rsid w:val="009700DF"/>
    <w:rsid w:val="00974DDA"/>
    <w:rsid w:val="00975E10"/>
    <w:rsid w:val="00984302"/>
    <w:rsid w:val="00987AD1"/>
    <w:rsid w:val="00987C76"/>
    <w:rsid w:val="00990998"/>
    <w:rsid w:val="0099364F"/>
    <w:rsid w:val="00994891"/>
    <w:rsid w:val="009A322A"/>
    <w:rsid w:val="009A379F"/>
    <w:rsid w:val="009A4ABB"/>
    <w:rsid w:val="009A5977"/>
    <w:rsid w:val="009B0EC3"/>
    <w:rsid w:val="009B22F5"/>
    <w:rsid w:val="009B558A"/>
    <w:rsid w:val="009B7181"/>
    <w:rsid w:val="009C01C2"/>
    <w:rsid w:val="009C14D8"/>
    <w:rsid w:val="009C377E"/>
    <w:rsid w:val="009C4BE5"/>
    <w:rsid w:val="009D3760"/>
    <w:rsid w:val="009D6DE4"/>
    <w:rsid w:val="009E1E1C"/>
    <w:rsid w:val="009E3D39"/>
    <w:rsid w:val="009E5156"/>
    <w:rsid w:val="009E5361"/>
    <w:rsid w:val="009E57A8"/>
    <w:rsid w:val="009E75D4"/>
    <w:rsid w:val="009F4EA2"/>
    <w:rsid w:val="009F5D8B"/>
    <w:rsid w:val="009F73E5"/>
    <w:rsid w:val="009F7B0D"/>
    <w:rsid w:val="00A0302A"/>
    <w:rsid w:val="00A047D2"/>
    <w:rsid w:val="00A076A7"/>
    <w:rsid w:val="00A14C80"/>
    <w:rsid w:val="00A14E58"/>
    <w:rsid w:val="00A16AE1"/>
    <w:rsid w:val="00A21196"/>
    <w:rsid w:val="00A23BD5"/>
    <w:rsid w:val="00A24EFB"/>
    <w:rsid w:val="00A303B6"/>
    <w:rsid w:val="00A3124D"/>
    <w:rsid w:val="00A33561"/>
    <w:rsid w:val="00A37A7E"/>
    <w:rsid w:val="00A37E59"/>
    <w:rsid w:val="00A41D85"/>
    <w:rsid w:val="00A425E6"/>
    <w:rsid w:val="00A45E0B"/>
    <w:rsid w:val="00A51010"/>
    <w:rsid w:val="00A513A8"/>
    <w:rsid w:val="00A51F90"/>
    <w:rsid w:val="00A544FD"/>
    <w:rsid w:val="00A54B0B"/>
    <w:rsid w:val="00A564A6"/>
    <w:rsid w:val="00A5715F"/>
    <w:rsid w:val="00A5756F"/>
    <w:rsid w:val="00A57EB1"/>
    <w:rsid w:val="00A635AE"/>
    <w:rsid w:val="00A64C88"/>
    <w:rsid w:val="00A659D2"/>
    <w:rsid w:val="00A67BB0"/>
    <w:rsid w:val="00A70E04"/>
    <w:rsid w:val="00A82574"/>
    <w:rsid w:val="00A96197"/>
    <w:rsid w:val="00A97678"/>
    <w:rsid w:val="00AA0048"/>
    <w:rsid w:val="00AA1368"/>
    <w:rsid w:val="00AA3D0A"/>
    <w:rsid w:val="00AA3F06"/>
    <w:rsid w:val="00AA5082"/>
    <w:rsid w:val="00AA5BEF"/>
    <w:rsid w:val="00AA6647"/>
    <w:rsid w:val="00AA6FF4"/>
    <w:rsid w:val="00AB0150"/>
    <w:rsid w:val="00AB01C6"/>
    <w:rsid w:val="00AB080E"/>
    <w:rsid w:val="00AB0D10"/>
    <w:rsid w:val="00AB14D7"/>
    <w:rsid w:val="00AB481C"/>
    <w:rsid w:val="00AB4FCC"/>
    <w:rsid w:val="00AC3B65"/>
    <w:rsid w:val="00AC4845"/>
    <w:rsid w:val="00AC5668"/>
    <w:rsid w:val="00AC5F74"/>
    <w:rsid w:val="00AD54FB"/>
    <w:rsid w:val="00AE0B96"/>
    <w:rsid w:val="00AF27CB"/>
    <w:rsid w:val="00AF57EC"/>
    <w:rsid w:val="00AF745B"/>
    <w:rsid w:val="00AF765E"/>
    <w:rsid w:val="00B01AF1"/>
    <w:rsid w:val="00B0594D"/>
    <w:rsid w:val="00B06D27"/>
    <w:rsid w:val="00B115E1"/>
    <w:rsid w:val="00B16361"/>
    <w:rsid w:val="00B210D4"/>
    <w:rsid w:val="00B2431E"/>
    <w:rsid w:val="00B31D7D"/>
    <w:rsid w:val="00B343A8"/>
    <w:rsid w:val="00B36055"/>
    <w:rsid w:val="00B37ED8"/>
    <w:rsid w:val="00B37F74"/>
    <w:rsid w:val="00B417A1"/>
    <w:rsid w:val="00B44875"/>
    <w:rsid w:val="00B51619"/>
    <w:rsid w:val="00B53E51"/>
    <w:rsid w:val="00B6161C"/>
    <w:rsid w:val="00B6768D"/>
    <w:rsid w:val="00B67825"/>
    <w:rsid w:val="00B73219"/>
    <w:rsid w:val="00B77F32"/>
    <w:rsid w:val="00B8631E"/>
    <w:rsid w:val="00B90240"/>
    <w:rsid w:val="00B97E7E"/>
    <w:rsid w:val="00BA3A69"/>
    <w:rsid w:val="00BB08A9"/>
    <w:rsid w:val="00BB281D"/>
    <w:rsid w:val="00BB2A53"/>
    <w:rsid w:val="00BB3E85"/>
    <w:rsid w:val="00BB47E8"/>
    <w:rsid w:val="00BB6C57"/>
    <w:rsid w:val="00BB74DF"/>
    <w:rsid w:val="00BC1861"/>
    <w:rsid w:val="00BD0F0B"/>
    <w:rsid w:val="00BE009D"/>
    <w:rsid w:val="00BE08CB"/>
    <w:rsid w:val="00BE70C4"/>
    <w:rsid w:val="00BF12D4"/>
    <w:rsid w:val="00BF22BA"/>
    <w:rsid w:val="00BF7174"/>
    <w:rsid w:val="00C0167F"/>
    <w:rsid w:val="00C11487"/>
    <w:rsid w:val="00C12B05"/>
    <w:rsid w:val="00C14BBA"/>
    <w:rsid w:val="00C20348"/>
    <w:rsid w:val="00C20822"/>
    <w:rsid w:val="00C24D1D"/>
    <w:rsid w:val="00C25C90"/>
    <w:rsid w:val="00C2721B"/>
    <w:rsid w:val="00C32C77"/>
    <w:rsid w:val="00C35F94"/>
    <w:rsid w:val="00C3631B"/>
    <w:rsid w:val="00C4037D"/>
    <w:rsid w:val="00C40FDB"/>
    <w:rsid w:val="00C41F0E"/>
    <w:rsid w:val="00C448F9"/>
    <w:rsid w:val="00C45844"/>
    <w:rsid w:val="00C47094"/>
    <w:rsid w:val="00C47C0E"/>
    <w:rsid w:val="00C50DE4"/>
    <w:rsid w:val="00C5386B"/>
    <w:rsid w:val="00C554D6"/>
    <w:rsid w:val="00C612E6"/>
    <w:rsid w:val="00C62D8C"/>
    <w:rsid w:val="00C667A0"/>
    <w:rsid w:val="00C66D18"/>
    <w:rsid w:val="00C72239"/>
    <w:rsid w:val="00C73290"/>
    <w:rsid w:val="00C802AF"/>
    <w:rsid w:val="00C82843"/>
    <w:rsid w:val="00C85BD7"/>
    <w:rsid w:val="00C914D7"/>
    <w:rsid w:val="00C94CF7"/>
    <w:rsid w:val="00C96833"/>
    <w:rsid w:val="00CB6EC9"/>
    <w:rsid w:val="00CC02F1"/>
    <w:rsid w:val="00CC1A55"/>
    <w:rsid w:val="00CC1C31"/>
    <w:rsid w:val="00CC2DF8"/>
    <w:rsid w:val="00CC2E63"/>
    <w:rsid w:val="00CC3B47"/>
    <w:rsid w:val="00CC46E2"/>
    <w:rsid w:val="00CC67C5"/>
    <w:rsid w:val="00CC75DB"/>
    <w:rsid w:val="00CD09B7"/>
    <w:rsid w:val="00CD3C06"/>
    <w:rsid w:val="00CD4DA8"/>
    <w:rsid w:val="00CD6C8D"/>
    <w:rsid w:val="00CD7D47"/>
    <w:rsid w:val="00CE2EC4"/>
    <w:rsid w:val="00CF2A9E"/>
    <w:rsid w:val="00CF5E1D"/>
    <w:rsid w:val="00D05D40"/>
    <w:rsid w:val="00D063FA"/>
    <w:rsid w:val="00D0714E"/>
    <w:rsid w:val="00D12069"/>
    <w:rsid w:val="00D12104"/>
    <w:rsid w:val="00D13679"/>
    <w:rsid w:val="00D13A4E"/>
    <w:rsid w:val="00D140D4"/>
    <w:rsid w:val="00D15CD0"/>
    <w:rsid w:val="00D1624D"/>
    <w:rsid w:val="00D20D35"/>
    <w:rsid w:val="00D2200B"/>
    <w:rsid w:val="00D22644"/>
    <w:rsid w:val="00D22942"/>
    <w:rsid w:val="00D233B9"/>
    <w:rsid w:val="00D2554A"/>
    <w:rsid w:val="00D315CA"/>
    <w:rsid w:val="00D3440D"/>
    <w:rsid w:val="00D37725"/>
    <w:rsid w:val="00D37939"/>
    <w:rsid w:val="00D423E0"/>
    <w:rsid w:val="00D43702"/>
    <w:rsid w:val="00D43C04"/>
    <w:rsid w:val="00D47183"/>
    <w:rsid w:val="00D50A13"/>
    <w:rsid w:val="00D52E56"/>
    <w:rsid w:val="00D52EBF"/>
    <w:rsid w:val="00D54E6A"/>
    <w:rsid w:val="00D6080F"/>
    <w:rsid w:val="00D6205D"/>
    <w:rsid w:val="00D62595"/>
    <w:rsid w:val="00D70166"/>
    <w:rsid w:val="00D709C0"/>
    <w:rsid w:val="00D71506"/>
    <w:rsid w:val="00D73DBA"/>
    <w:rsid w:val="00D7616E"/>
    <w:rsid w:val="00D82C8F"/>
    <w:rsid w:val="00D9544C"/>
    <w:rsid w:val="00DA16EF"/>
    <w:rsid w:val="00DA2CDF"/>
    <w:rsid w:val="00DA4E03"/>
    <w:rsid w:val="00DA669A"/>
    <w:rsid w:val="00DB1032"/>
    <w:rsid w:val="00DB6563"/>
    <w:rsid w:val="00DD14A7"/>
    <w:rsid w:val="00DD381B"/>
    <w:rsid w:val="00DD5298"/>
    <w:rsid w:val="00DD6395"/>
    <w:rsid w:val="00DE52A9"/>
    <w:rsid w:val="00DE773E"/>
    <w:rsid w:val="00DE7E7A"/>
    <w:rsid w:val="00E02335"/>
    <w:rsid w:val="00E03ED8"/>
    <w:rsid w:val="00E05549"/>
    <w:rsid w:val="00E1067E"/>
    <w:rsid w:val="00E10890"/>
    <w:rsid w:val="00E1504A"/>
    <w:rsid w:val="00E20289"/>
    <w:rsid w:val="00E215CE"/>
    <w:rsid w:val="00E320E0"/>
    <w:rsid w:val="00E32186"/>
    <w:rsid w:val="00E345C4"/>
    <w:rsid w:val="00E36887"/>
    <w:rsid w:val="00E42D40"/>
    <w:rsid w:val="00E42D86"/>
    <w:rsid w:val="00E46CFC"/>
    <w:rsid w:val="00E50840"/>
    <w:rsid w:val="00E5202D"/>
    <w:rsid w:val="00E667E4"/>
    <w:rsid w:val="00E67139"/>
    <w:rsid w:val="00E7080D"/>
    <w:rsid w:val="00E71002"/>
    <w:rsid w:val="00E72C6D"/>
    <w:rsid w:val="00E76360"/>
    <w:rsid w:val="00E8012C"/>
    <w:rsid w:val="00E80B52"/>
    <w:rsid w:val="00E838D7"/>
    <w:rsid w:val="00E90A89"/>
    <w:rsid w:val="00E9521C"/>
    <w:rsid w:val="00E97BAE"/>
    <w:rsid w:val="00EA6823"/>
    <w:rsid w:val="00EA73EF"/>
    <w:rsid w:val="00EB0BB2"/>
    <w:rsid w:val="00EB65C7"/>
    <w:rsid w:val="00EB73DC"/>
    <w:rsid w:val="00EC7157"/>
    <w:rsid w:val="00ED5DB1"/>
    <w:rsid w:val="00EE5C84"/>
    <w:rsid w:val="00EE66CE"/>
    <w:rsid w:val="00EF037D"/>
    <w:rsid w:val="00EF1042"/>
    <w:rsid w:val="00EF14A3"/>
    <w:rsid w:val="00EF17B0"/>
    <w:rsid w:val="00EF1A3A"/>
    <w:rsid w:val="00EF4B3F"/>
    <w:rsid w:val="00F00943"/>
    <w:rsid w:val="00F00A33"/>
    <w:rsid w:val="00F01D1B"/>
    <w:rsid w:val="00F048E4"/>
    <w:rsid w:val="00F07AA3"/>
    <w:rsid w:val="00F11F52"/>
    <w:rsid w:val="00F131F4"/>
    <w:rsid w:val="00F23004"/>
    <w:rsid w:val="00F230BA"/>
    <w:rsid w:val="00F26341"/>
    <w:rsid w:val="00F306D4"/>
    <w:rsid w:val="00F3124E"/>
    <w:rsid w:val="00F318FF"/>
    <w:rsid w:val="00F34044"/>
    <w:rsid w:val="00F44469"/>
    <w:rsid w:val="00F45AC2"/>
    <w:rsid w:val="00F45FA1"/>
    <w:rsid w:val="00F464B9"/>
    <w:rsid w:val="00F54380"/>
    <w:rsid w:val="00F577E9"/>
    <w:rsid w:val="00F6220D"/>
    <w:rsid w:val="00F65204"/>
    <w:rsid w:val="00F65280"/>
    <w:rsid w:val="00F65E4A"/>
    <w:rsid w:val="00F65FF6"/>
    <w:rsid w:val="00F74D28"/>
    <w:rsid w:val="00F765F7"/>
    <w:rsid w:val="00F826FF"/>
    <w:rsid w:val="00F87CD2"/>
    <w:rsid w:val="00F90592"/>
    <w:rsid w:val="00F92C41"/>
    <w:rsid w:val="00F9555F"/>
    <w:rsid w:val="00FA216E"/>
    <w:rsid w:val="00FB0A41"/>
    <w:rsid w:val="00FB1CBC"/>
    <w:rsid w:val="00FB1FD7"/>
    <w:rsid w:val="00FC0473"/>
    <w:rsid w:val="00FD1030"/>
    <w:rsid w:val="00FD12EE"/>
    <w:rsid w:val="00FE50A6"/>
    <w:rsid w:val="00FE53CC"/>
    <w:rsid w:val="00FF1C46"/>
    <w:rsid w:val="00FF3575"/>
    <w:rsid w:val="00F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AC4B3B"/>
  <w15:docId w15:val="{D5FC3AE9-952E-4B08-901B-8D835CFC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340"/>
    <w:pPr>
      <w:spacing w:after="0" w:line="260" w:lineRule="atLeast"/>
    </w:pPr>
    <w:rPr>
      <w:sz w:val="18"/>
      <w:szCs w:val="18"/>
      <w:lang w:val="en-AU"/>
    </w:rPr>
  </w:style>
  <w:style w:type="paragraph" w:styleId="Heading1">
    <w:name w:val="heading 1"/>
    <w:basedOn w:val="BodyText"/>
    <w:next w:val="BodyText"/>
    <w:link w:val="Heading1Char"/>
    <w:qFormat/>
    <w:rsid w:val="00066C8A"/>
    <w:pPr>
      <w:keepNext/>
      <w:pageBreakBefore/>
      <w:numPr>
        <w:numId w:val="80"/>
      </w:numPr>
      <w:tabs>
        <w:tab w:val="left" w:pos="1008"/>
      </w:tabs>
      <w:spacing w:before="360"/>
      <w:outlineLvl w:val="0"/>
    </w:pPr>
    <w:rPr>
      <w:rFonts w:cs="Arial"/>
      <w:b/>
      <w:bCs/>
      <w:color w:val="auto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066C8A"/>
    <w:pPr>
      <w:keepNext/>
      <w:numPr>
        <w:ilvl w:val="1"/>
        <w:numId w:val="80"/>
      </w:numPr>
      <w:tabs>
        <w:tab w:val="left" w:pos="1080"/>
      </w:tabs>
      <w:spacing w:before="240" w:after="60"/>
      <w:outlineLvl w:val="1"/>
    </w:pPr>
    <w:rPr>
      <w:rFonts w:cs="Arial"/>
      <w:b/>
      <w:bCs/>
      <w:iCs/>
      <w:color w:val="auto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066C8A"/>
    <w:pPr>
      <w:keepNext/>
      <w:numPr>
        <w:ilvl w:val="2"/>
        <w:numId w:val="80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rsid w:val="00066C8A"/>
    <w:pPr>
      <w:keepNext/>
      <w:numPr>
        <w:ilvl w:val="3"/>
        <w:numId w:val="80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semiHidden/>
    <w:qFormat/>
    <w:rsid w:val="00066C8A"/>
    <w:pPr>
      <w:keepNext/>
      <w:numPr>
        <w:ilvl w:val="4"/>
        <w:numId w:val="80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semiHidden/>
    <w:qFormat/>
    <w:rsid w:val="00066C8A"/>
    <w:pPr>
      <w:numPr>
        <w:ilvl w:val="5"/>
        <w:numId w:val="80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val="en-GB" w:bidi="ar-DZ"/>
    </w:rPr>
  </w:style>
  <w:style w:type="paragraph" w:styleId="Heading7">
    <w:name w:val="heading 7"/>
    <w:basedOn w:val="Normal"/>
    <w:next w:val="Normal"/>
    <w:link w:val="Heading7Char"/>
    <w:semiHidden/>
    <w:qFormat/>
    <w:rsid w:val="00066C8A"/>
    <w:pPr>
      <w:numPr>
        <w:ilvl w:val="6"/>
        <w:numId w:val="80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066C8A"/>
    <w:pPr>
      <w:numPr>
        <w:ilvl w:val="7"/>
        <w:numId w:val="80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066C8A"/>
    <w:pPr>
      <w:numPr>
        <w:ilvl w:val="8"/>
        <w:numId w:val="8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B37F74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customStyle="1" w:styleId="ActionCaption">
    <w:name w:val="*Action Caption"/>
    <w:basedOn w:val="BodyText"/>
    <w:next w:val="BodyText"/>
    <w:uiPriority w:val="1"/>
    <w:rsid w:val="00066C8A"/>
    <w:pPr>
      <w:keepNext/>
    </w:pPr>
    <w:rPr>
      <w:i/>
    </w:rPr>
  </w:style>
  <w:style w:type="paragraph" w:customStyle="1" w:styleId="AltNumbers">
    <w:name w:val="*Alt Numbers"/>
    <w:basedOn w:val="BodyText"/>
    <w:uiPriority w:val="1"/>
    <w:rsid w:val="008F45CF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sid w:val="008F45CF"/>
    <w:rPr>
      <w:b/>
    </w:rPr>
  </w:style>
  <w:style w:type="paragraph" w:customStyle="1" w:styleId="AltNumbersDouble">
    <w:name w:val="*Alt Numbers Double"/>
    <w:basedOn w:val="AltNumbers"/>
    <w:uiPriority w:val="1"/>
    <w:rsid w:val="008F45CF"/>
    <w:pPr>
      <w:spacing w:after="120"/>
    </w:pPr>
  </w:style>
  <w:style w:type="paragraph" w:customStyle="1" w:styleId="AttachmentList">
    <w:name w:val="*Attachment List"/>
    <w:basedOn w:val="BodyText"/>
    <w:uiPriority w:val="1"/>
    <w:qFormat/>
    <w:rsid w:val="008F45CF"/>
    <w:pPr>
      <w:outlineLvl w:val="1"/>
    </w:pPr>
  </w:style>
  <w:style w:type="paragraph" w:customStyle="1" w:styleId="BlindParagraph">
    <w:name w:val="*Blind Paragraph"/>
    <w:basedOn w:val="BodyText"/>
    <w:uiPriority w:val="1"/>
    <w:qFormat/>
    <w:rsid w:val="008F45CF"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066C8A"/>
    <w:pPr>
      <w:spacing w:after="0"/>
    </w:pPr>
  </w:style>
  <w:style w:type="paragraph" w:customStyle="1" w:styleId="BodyTextBold">
    <w:name w:val="*Body Text Bold"/>
    <w:basedOn w:val="BodyText"/>
    <w:next w:val="BodyText"/>
    <w:uiPriority w:val="1"/>
    <w:rsid w:val="00066C8A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sid w:val="00066C8A"/>
    <w:rPr>
      <w:i/>
      <w:color w:val="auto"/>
    </w:rPr>
  </w:style>
  <w:style w:type="paragraph" w:customStyle="1" w:styleId="Bullet1Double">
    <w:name w:val="*Bullet #1 Double"/>
    <w:basedOn w:val="BodyText"/>
    <w:uiPriority w:val="1"/>
    <w:rsid w:val="00E42D40"/>
    <w:pPr>
      <w:numPr>
        <w:numId w:val="55"/>
      </w:numPr>
      <w:tabs>
        <w:tab w:val="clear" w:pos="0"/>
        <w:tab w:val="left" w:pos="216"/>
      </w:tabs>
      <w:spacing w:after="60"/>
      <w:ind w:left="216" w:hanging="216"/>
    </w:pPr>
  </w:style>
  <w:style w:type="paragraph" w:customStyle="1" w:styleId="Bullet1Single0">
    <w:name w:val="*Bullet #1 Single"/>
    <w:basedOn w:val="Bullet1Double"/>
    <w:uiPriority w:val="1"/>
    <w:qFormat/>
    <w:rsid w:val="00066C8A"/>
    <w:pPr>
      <w:spacing w:after="0"/>
      <w:ind w:left="288" w:hanging="288"/>
    </w:pPr>
  </w:style>
  <w:style w:type="paragraph" w:customStyle="1" w:styleId="TableText10Bullet1Single">
    <w:name w:val="*Table Text 10 Bullet #1 Single"/>
    <w:uiPriority w:val="1"/>
    <w:rsid w:val="00197E83"/>
    <w:pPr>
      <w:numPr>
        <w:numId w:val="79"/>
      </w:numPr>
      <w:tabs>
        <w:tab w:val="left" w:pos="216"/>
      </w:tabs>
      <w:spacing w:after="20" w:line="240" w:lineRule="auto"/>
      <w:ind w:left="216" w:hanging="216"/>
    </w:pPr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rsid w:val="00066C8A"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rsid w:val="00066C8A"/>
    <w:pPr>
      <w:ind w:left="360"/>
    </w:pPr>
  </w:style>
  <w:style w:type="paragraph" w:customStyle="1" w:styleId="Bullet1SubtextSingle">
    <w:name w:val="*Bullet #1 Subtext Single"/>
    <w:basedOn w:val="Bullet1SubtextDouble"/>
    <w:uiPriority w:val="1"/>
    <w:qFormat/>
    <w:rsid w:val="00066C8A"/>
    <w:pPr>
      <w:spacing w:after="0"/>
    </w:pPr>
  </w:style>
  <w:style w:type="paragraph" w:customStyle="1" w:styleId="Bullet2Double">
    <w:name w:val="*Bullet #2 Double"/>
    <w:basedOn w:val="BodyText"/>
    <w:uiPriority w:val="1"/>
    <w:rsid w:val="00D315CA"/>
    <w:pPr>
      <w:numPr>
        <w:numId w:val="56"/>
      </w:numPr>
      <w:tabs>
        <w:tab w:val="clear" w:pos="360"/>
        <w:tab w:val="left" w:pos="432"/>
      </w:tabs>
      <w:spacing w:after="60"/>
      <w:ind w:left="432" w:hanging="216"/>
    </w:pPr>
  </w:style>
  <w:style w:type="paragraph" w:customStyle="1" w:styleId="Bullet2Single0">
    <w:name w:val="*Bullet #2 Single"/>
    <w:basedOn w:val="Bullet2Double"/>
    <w:uiPriority w:val="1"/>
    <w:qFormat/>
    <w:rsid w:val="00D315CA"/>
    <w:pPr>
      <w:spacing w:after="0"/>
    </w:pPr>
  </w:style>
  <w:style w:type="paragraph" w:customStyle="1" w:styleId="Bullet2SubtextDouble0">
    <w:name w:val="*Bullet #2 Subtext Double"/>
    <w:basedOn w:val="BodyText"/>
    <w:uiPriority w:val="1"/>
    <w:rsid w:val="00066C8A"/>
    <w:pPr>
      <w:ind w:left="720"/>
    </w:pPr>
  </w:style>
  <w:style w:type="paragraph" w:customStyle="1" w:styleId="Bullet2SubtextSingle0">
    <w:name w:val="*Bullet #2 Subtext Single"/>
    <w:basedOn w:val="Bullet2SubtextDouble0"/>
    <w:uiPriority w:val="1"/>
    <w:rsid w:val="00066C8A"/>
    <w:pPr>
      <w:spacing w:after="0"/>
    </w:pPr>
  </w:style>
  <w:style w:type="paragraph" w:customStyle="1" w:styleId="Bullet3Double">
    <w:name w:val="*Bullet #3 Double"/>
    <w:basedOn w:val="BodyText"/>
    <w:uiPriority w:val="1"/>
    <w:rsid w:val="00D315CA"/>
    <w:pPr>
      <w:numPr>
        <w:numId w:val="49"/>
      </w:numPr>
      <w:tabs>
        <w:tab w:val="clear" w:pos="1080"/>
        <w:tab w:val="left" w:pos="648"/>
      </w:tabs>
      <w:spacing w:after="60"/>
      <w:ind w:left="648" w:hanging="216"/>
    </w:pPr>
  </w:style>
  <w:style w:type="paragraph" w:customStyle="1" w:styleId="Bullet3Single0">
    <w:name w:val="*Bullet #3 Single"/>
    <w:basedOn w:val="Bullet3Double"/>
    <w:uiPriority w:val="1"/>
    <w:rsid w:val="00066C8A"/>
    <w:pPr>
      <w:numPr>
        <w:numId w:val="50"/>
      </w:numPr>
      <w:tabs>
        <w:tab w:val="clear" w:pos="1080"/>
      </w:tabs>
      <w:spacing w:after="0"/>
    </w:pPr>
  </w:style>
  <w:style w:type="paragraph" w:customStyle="1" w:styleId="Bullet3SubtextDouble0">
    <w:name w:val="*Bullet #3 Subtext Double"/>
    <w:basedOn w:val="BodyText"/>
    <w:uiPriority w:val="1"/>
    <w:rsid w:val="00066C8A"/>
    <w:pPr>
      <w:ind w:left="1080"/>
    </w:pPr>
  </w:style>
  <w:style w:type="paragraph" w:customStyle="1" w:styleId="Bullet3SubtextSingle0">
    <w:name w:val="*Bullet #3 Subtext Single"/>
    <w:basedOn w:val="Bullet3SubtextDouble0"/>
    <w:uiPriority w:val="1"/>
    <w:rsid w:val="00066C8A"/>
    <w:pPr>
      <w:spacing w:after="0"/>
    </w:pPr>
  </w:style>
  <w:style w:type="paragraph" w:customStyle="1" w:styleId="Bullet4Double0">
    <w:name w:val="*Bullet #4 Double"/>
    <w:basedOn w:val="BodyText"/>
    <w:uiPriority w:val="1"/>
    <w:rsid w:val="00066C8A"/>
    <w:pPr>
      <w:numPr>
        <w:numId w:val="51"/>
      </w:numPr>
      <w:tabs>
        <w:tab w:val="left" w:pos="1152"/>
      </w:tabs>
    </w:pPr>
  </w:style>
  <w:style w:type="paragraph" w:customStyle="1" w:styleId="Bullet4Single0">
    <w:name w:val="*Bullet #4 Single"/>
    <w:basedOn w:val="Bullet4Double0"/>
    <w:uiPriority w:val="1"/>
    <w:rsid w:val="00066C8A"/>
    <w:pPr>
      <w:numPr>
        <w:numId w:val="52"/>
      </w:numPr>
      <w:spacing w:after="0"/>
    </w:pPr>
  </w:style>
  <w:style w:type="paragraph" w:customStyle="1" w:styleId="Bullet4SubtextDouble">
    <w:name w:val="*Bullet #4 Subtext Double"/>
    <w:basedOn w:val="BodyText"/>
    <w:uiPriority w:val="1"/>
    <w:qFormat/>
    <w:rsid w:val="00066C8A"/>
    <w:pPr>
      <w:ind w:left="1224"/>
    </w:pPr>
  </w:style>
  <w:style w:type="paragraph" w:customStyle="1" w:styleId="Bullet4SubtextSingle">
    <w:name w:val="*Bullet #4 Subtext Single"/>
    <w:basedOn w:val="Bullet4SubtextDouble"/>
    <w:uiPriority w:val="1"/>
    <w:qFormat/>
    <w:rsid w:val="00066C8A"/>
    <w:pPr>
      <w:spacing w:after="0"/>
    </w:pPr>
  </w:style>
  <w:style w:type="paragraph" w:customStyle="1" w:styleId="Bullet5Double0">
    <w:name w:val="*Bullet #5 Double"/>
    <w:basedOn w:val="BodyText"/>
    <w:uiPriority w:val="1"/>
    <w:rsid w:val="00066C8A"/>
    <w:pPr>
      <w:numPr>
        <w:numId w:val="53"/>
      </w:numPr>
      <w:tabs>
        <w:tab w:val="clear" w:pos="1800"/>
        <w:tab w:val="left" w:pos="1440"/>
      </w:tabs>
    </w:pPr>
  </w:style>
  <w:style w:type="paragraph" w:customStyle="1" w:styleId="Bullet5Single0">
    <w:name w:val="*Bullet #5 Single"/>
    <w:basedOn w:val="Bullet5Double0"/>
    <w:uiPriority w:val="1"/>
    <w:rsid w:val="00066C8A"/>
    <w:pPr>
      <w:numPr>
        <w:numId w:val="54"/>
      </w:numPr>
      <w:tabs>
        <w:tab w:val="clear" w:pos="1800"/>
      </w:tabs>
      <w:spacing w:after="0"/>
    </w:pPr>
  </w:style>
  <w:style w:type="paragraph" w:customStyle="1" w:styleId="Bullet5SubtextDouble">
    <w:name w:val="*Bullet #5 Subtext Double"/>
    <w:basedOn w:val="BodyText"/>
    <w:uiPriority w:val="1"/>
    <w:qFormat/>
    <w:rsid w:val="00066C8A"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rsid w:val="00066C8A"/>
    <w:pPr>
      <w:spacing w:after="0"/>
    </w:pPr>
  </w:style>
  <w:style w:type="paragraph" w:customStyle="1" w:styleId="BulletSubnumber0">
    <w:name w:val="*Bullet Subnumber"/>
    <w:basedOn w:val="BodyText"/>
    <w:uiPriority w:val="1"/>
    <w:rsid w:val="00066C8A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66C8A"/>
    <w:rPr>
      <w:rFonts w:eastAsia="Times New Roman" w:cs="Arial"/>
      <w:b/>
      <w:color w:val="000000" w:themeColor="text1"/>
      <w:sz w:val="23"/>
      <w:szCs w:val="22"/>
    </w:rPr>
  </w:style>
  <w:style w:type="paragraph" w:customStyle="1" w:styleId="CalloutText">
    <w:name w:val="*CalloutText"/>
    <w:uiPriority w:val="1"/>
    <w:qFormat/>
    <w:rsid w:val="00066C8A"/>
    <w:pPr>
      <w:spacing w:after="120" w:line="240" w:lineRule="exact"/>
    </w:pPr>
    <w:rPr>
      <w:rFonts w:ascii="Arial" w:eastAsia="PMingLiU" w:hAnsi="Arial" w:cs="Arial"/>
      <w:sz w:val="20"/>
      <w:szCs w:val="20"/>
      <w:lang w:val="en-GB" w:bidi="ar-DZ"/>
    </w:rPr>
  </w:style>
  <w:style w:type="paragraph" w:customStyle="1" w:styleId="ConfidentialityNotice">
    <w:name w:val="*Confidentiality Notice"/>
    <w:basedOn w:val="BodyText"/>
    <w:uiPriority w:val="1"/>
    <w:rsid w:val="00066C8A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rsid w:val="00066C8A"/>
    <w:pPr>
      <w:spacing w:before="600"/>
    </w:pPr>
  </w:style>
  <w:style w:type="paragraph" w:customStyle="1" w:styleId="CoverText1">
    <w:name w:val="*Cover Text 1"/>
    <w:basedOn w:val="BodyText"/>
    <w:uiPriority w:val="1"/>
    <w:rsid w:val="00066C8A"/>
    <w:pPr>
      <w:spacing w:before="640" w:line="680" w:lineRule="exact"/>
    </w:pPr>
    <w:rPr>
      <w:b/>
      <w:color w:val="auto"/>
      <w:sz w:val="64"/>
      <w:szCs w:val="44"/>
    </w:rPr>
  </w:style>
  <w:style w:type="paragraph" w:customStyle="1" w:styleId="CoverText2">
    <w:name w:val="*Cover Text 2"/>
    <w:basedOn w:val="BodyText"/>
    <w:uiPriority w:val="1"/>
    <w:qFormat/>
    <w:rsid w:val="00066C8A"/>
    <w:pPr>
      <w:spacing w:before="120" w:line="360" w:lineRule="exact"/>
    </w:pPr>
    <w:rPr>
      <w:color w:val="auto"/>
      <w:sz w:val="28"/>
      <w:szCs w:val="24"/>
    </w:rPr>
  </w:style>
  <w:style w:type="paragraph" w:customStyle="1" w:styleId="CoverText3">
    <w:name w:val="*Cover Text 3"/>
    <w:basedOn w:val="CoverText2"/>
    <w:uiPriority w:val="1"/>
    <w:rsid w:val="00066C8A"/>
    <w:rPr>
      <w:rFonts w:cs="Arial"/>
      <w:color w:val="000000"/>
      <w:sz w:val="32"/>
      <w:szCs w:val="32"/>
    </w:rPr>
  </w:style>
  <w:style w:type="paragraph" w:customStyle="1" w:styleId="CvrLtrBodyText">
    <w:name w:val="*Cvr Ltr Body Text"/>
    <w:basedOn w:val="BodyText"/>
    <w:uiPriority w:val="1"/>
    <w:qFormat/>
    <w:rsid w:val="00066C8A"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sid w:val="00066C8A"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rsid w:val="00066C8A"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sid w:val="00066C8A"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rsid w:val="00066C8A"/>
    <w:pPr>
      <w:spacing w:after="120"/>
    </w:pPr>
  </w:style>
  <w:style w:type="paragraph" w:customStyle="1" w:styleId="ContactInfo">
    <w:name w:val="Contact Info"/>
    <w:basedOn w:val="Normal"/>
    <w:uiPriority w:val="9"/>
    <w:semiHidden/>
    <w:qFormat/>
    <w:rsid w:val="008F45CF"/>
    <w:pPr>
      <w:tabs>
        <w:tab w:val="left" w:pos="216"/>
      </w:tabs>
      <w:spacing w:line="240" w:lineRule="atLeast"/>
    </w:pPr>
    <w:rPr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rsid w:val="00066C8A"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rsid w:val="00066C8A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rsid w:val="00066C8A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rsid w:val="00066C8A"/>
    <w:pPr>
      <w:numPr>
        <w:numId w:val="57"/>
      </w:numPr>
    </w:pPr>
  </w:style>
  <w:style w:type="paragraph" w:customStyle="1" w:styleId="Footer">
    <w:name w:val="*Footer"/>
    <w:basedOn w:val="Header"/>
    <w:uiPriority w:val="1"/>
    <w:qFormat/>
    <w:rsid w:val="00984302"/>
    <w:rPr>
      <w:sz w:val="16"/>
    </w:rPr>
  </w:style>
  <w:style w:type="paragraph" w:customStyle="1" w:styleId="FooterPage">
    <w:name w:val="*FooterPage"/>
    <w:basedOn w:val="Footer"/>
    <w:uiPriority w:val="1"/>
    <w:qFormat/>
    <w:rsid w:val="008F45CF"/>
    <w:pPr>
      <w:jc w:val="right"/>
    </w:pPr>
  </w:style>
  <w:style w:type="character" w:customStyle="1" w:styleId="FootnoteReference">
    <w:name w:val="*Footnote Reference"/>
    <w:uiPriority w:val="1"/>
    <w:rsid w:val="00066C8A"/>
    <w:rPr>
      <w:rFonts w:ascii="Arial" w:hAnsi="Arial"/>
      <w:vertAlign w:val="superscript"/>
      <w:lang w:val="en-GB" w:bidi="ar-DZ"/>
    </w:rPr>
  </w:style>
  <w:style w:type="paragraph" w:customStyle="1" w:styleId="FootnoteText">
    <w:name w:val="*Footnote Text"/>
    <w:basedOn w:val="BodyText"/>
    <w:uiPriority w:val="1"/>
    <w:qFormat/>
    <w:rsid w:val="00066C8A"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rsid w:val="00066C8A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next w:val="BodyText"/>
    <w:uiPriority w:val="1"/>
    <w:qFormat/>
    <w:rsid w:val="00984302"/>
    <w:pPr>
      <w:keepNext/>
      <w:keepLines/>
      <w:pageBreakBefore/>
      <w:spacing w:before="360"/>
      <w:outlineLvl w:val="0"/>
    </w:pPr>
    <w:rPr>
      <w:rFonts w:ascii="Arial" w:eastAsia="Times New Roman" w:hAnsi="Arial" w:cs="Arial"/>
      <w:b/>
      <w:color w:val="000000" w:themeColor="text1"/>
      <w:sz w:val="36"/>
      <w:lang w:val="en-GB" w:bidi="ar-DZ"/>
    </w:rPr>
  </w:style>
  <w:style w:type="paragraph" w:customStyle="1" w:styleId="Heading20">
    <w:name w:val="*Heading 2"/>
    <w:next w:val="BodyText"/>
    <w:uiPriority w:val="1"/>
    <w:qFormat/>
    <w:rsid w:val="00066C8A"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val="en-GB" w:bidi="ar-DZ"/>
    </w:rPr>
  </w:style>
  <w:style w:type="paragraph" w:customStyle="1" w:styleId="Heading30">
    <w:name w:val="*Heading 3"/>
    <w:next w:val="BodyText"/>
    <w:uiPriority w:val="1"/>
    <w:qFormat/>
    <w:rsid w:val="00066C8A"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val="en-GB" w:bidi="ar-DZ"/>
    </w:rPr>
  </w:style>
  <w:style w:type="paragraph" w:customStyle="1" w:styleId="Heading40">
    <w:name w:val="*Heading 4"/>
    <w:next w:val="BodyText"/>
    <w:uiPriority w:val="1"/>
    <w:qFormat/>
    <w:rsid w:val="00066C8A"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val="en-GB" w:bidi="ar-DZ"/>
    </w:rPr>
  </w:style>
  <w:style w:type="paragraph" w:customStyle="1" w:styleId="Heading50">
    <w:name w:val="*Heading 5"/>
    <w:next w:val="BodyText"/>
    <w:uiPriority w:val="1"/>
    <w:qFormat/>
    <w:rsid w:val="00066C8A"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val="en-GB" w:bidi="ar-DZ"/>
    </w:rPr>
  </w:style>
  <w:style w:type="paragraph" w:customStyle="1" w:styleId="Heading60">
    <w:name w:val="*Heading 6"/>
    <w:next w:val="BodyText"/>
    <w:uiPriority w:val="1"/>
    <w:rsid w:val="00066C8A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val="en-GB"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rsid w:val="00066C8A"/>
    <w:pPr>
      <w:ind w:left="1008" w:hanging="1008"/>
    </w:pPr>
    <w:rPr>
      <w:rFonts w:ascii="Arial Bold" w:hAnsi="Arial Bold"/>
      <w:b w:val="0"/>
      <w:caps/>
    </w:rPr>
  </w:style>
  <w:style w:type="paragraph" w:customStyle="1" w:styleId="HeadingManual2">
    <w:name w:val="*Heading Manual#2"/>
    <w:basedOn w:val="Heading20"/>
    <w:next w:val="BodyText"/>
    <w:uiPriority w:val="1"/>
    <w:qFormat/>
    <w:rsid w:val="00066C8A"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rsid w:val="00066C8A"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rsid w:val="00066C8A"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rsid w:val="00066C8A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rsid w:val="00066C8A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  <w:rsid w:val="00066C8A"/>
  </w:style>
  <w:style w:type="paragraph" w:customStyle="1" w:styleId="SectionText">
    <w:name w:val="*SectionText"/>
    <w:basedOn w:val="Normal"/>
    <w:uiPriority w:val="1"/>
    <w:qFormat/>
    <w:rsid w:val="00066C8A"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rsid w:val="00984302"/>
    <w:pPr>
      <w:spacing w:after="120" w:line="280" w:lineRule="exact"/>
    </w:pPr>
    <w:rPr>
      <w:rFonts w:ascii="Arial Bold" w:eastAsia="PMingLiU" w:hAnsi="Arial Bold" w:cs="Times New Roman"/>
      <w:b/>
      <w:szCs w:val="20"/>
      <w:lang w:val="en-GB" w:bidi="ar-DZ"/>
    </w:rPr>
  </w:style>
  <w:style w:type="paragraph" w:customStyle="1" w:styleId="NoticeHeading">
    <w:name w:val="*Notice Heading"/>
    <w:basedOn w:val="Heading10"/>
    <w:next w:val="ConfidentialityNotice"/>
    <w:uiPriority w:val="1"/>
    <w:rsid w:val="00984302"/>
    <w:pPr>
      <w:spacing w:after="120" w:line="240" w:lineRule="auto"/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84302"/>
    <w:rPr>
      <w:rFonts w:ascii="Arial Bold" w:hAnsi="Arial Bold"/>
      <w:b w:val="0"/>
      <w:caps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rsid w:val="00066C8A"/>
    <w:pPr>
      <w:pageBreakBefore w:val="0"/>
    </w:pPr>
    <w:rPr>
      <w:b/>
      <w:caps w:val="0"/>
    </w:rPr>
  </w:style>
  <w:style w:type="paragraph" w:customStyle="1" w:styleId="Note">
    <w:name w:val="*Note"/>
    <w:basedOn w:val="BodyText"/>
    <w:next w:val="BodyText"/>
    <w:uiPriority w:val="1"/>
    <w:rsid w:val="00066C8A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8F45CF"/>
    <w:pPr>
      <w:spacing w:line="240" w:lineRule="atLeast"/>
      <w:ind w:left="425" w:hanging="425"/>
    </w:pPr>
  </w:style>
  <w:style w:type="paragraph" w:customStyle="1" w:styleId="Numbers">
    <w:name w:val="*Numbers"/>
    <w:basedOn w:val="Numbers1Single"/>
    <w:uiPriority w:val="1"/>
    <w:qFormat/>
    <w:rsid w:val="008F45CF"/>
  </w:style>
  <w:style w:type="paragraph" w:customStyle="1" w:styleId="Numbers1Double">
    <w:name w:val="*Numbers #1 Double"/>
    <w:basedOn w:val="Numbers1Single"/>
    <w:uiPriority w:val="1"/>
    <w:rsid w:val="008F45CF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8F45CF"/>
    <w:pPr>
      <w:spacing w:line="240" w:lineRule="atLeast"/>
      <w:ind w:left="850" w:hanging="425"/>
    </w:pPr>
  </w:style>
  <w:style w:type="paragraph" w:customStyle="1" w:styleId="Numbers2Double">
    <w:name w:val="*Numbers #2 Double"/>
    <w:basedOn w:val="Numbers2Single"/>
    <w:uiPriority w:val="1"/>
    <w:qFormat/>
    <w:rsid w:val="008F45CF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8F45CF"/>
    <w:pPr>
      <w:spacing w:line="240" w:lineRule="atLeast"/>
      <w:ind w:left="1418" w:hanging="567"/>
    </w:pPr>
  </w:style>
  <w:style w:type="paragraph" w:customStyle="1" w:styleId="Numbers3Double">
    <w:name w:val="*Numbers #3 Double"/>
    <w:basedOn w:val="Numbers3Single"/>
    <w:uiPriority w:val="1"/>
    <w:qFormat/>
    <w:rsid w:val="008F45CF"/>
    <w:pPr>
      <w:spacing w:after="120"/>
    </w:pPr>
  </w:style>
  <w:style w:type="paragraph" w:customStyle="1" w:styleId="Numbers4Single">
    <w:name w:val="*Numbers #4 Single"/>
    <w:basedOn w:val="Normal"/>
    <w:uiPriority w:val="1"/>
    <w:qFormat/>
    <w:rsid w:val="008F45CF"/>
    <w:pPr>
      <w:spacing w:line="240" w:lineRule="atLeast"/>
      <w:ind w:left="2269" w:hanging="851"/>
    </w:pPr>
  </w:style>
  <w:style w:type="paragraph" w:customStyle="1" w:styleId="Numbers4Double">
    <w:name w:val="*Numbers #4 Double"/>
    <w:basedOn w:val="Numbers4Single"/>
    <w:uiPriority w:val="1"/>
    <w:qFormat/>
    <w:rsid w:val="008F45CF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8F45CF"/>
    <w:pPr>
      <w:spacing w:line="240" w:lineRule="atLeast"/>
      <w:ind w:left="3260" w:hanging="992"/>
    </w:pPr>
  </w:style>
  <w:style w:type="paragraph" w:customStyle="1" w:styleId="Numbers5Double">
    <w:name w:val="*Numbers #5 Double"/>
    <w:basedOn w:val="Numbers5Single"/>
    <w:uiPriority w:val="1"/>
    <w:qFormat/>
    <w:rsid w:val="008F45CF"/>
    <w:pPr>
      <w:spacing w:after="120"/>
      <w:ind w:left="3261" w:hanging="993"/>
    </w:pPr>
  </w:style>
  <w:style w:type="paragraph" w:customStyle="1" w:styleId="NumbersAutoSingle">
    <w:name w:val="*Numbers (Auto) Single"/>
    <w:basedOn w:val="BodyText"/>
    <w:uiPriority w:val="1"/>
    <w:rsid w:val="008F45CF"/>
    <w:pPr>
      <w:numPr>
        <w:numId w:val="3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  <w:rsid w:val="008F45CF"/>
  </w:style>
  <w:style w:type="paragraph" w:customStyle="1" w:styleId="NumbersAutoBold">
    <w:name w:val="*Numbers (Auto) Bold"/>
    <w:basedOn w:val="BodyText"/>
    <w:uiPriority w:val="1"/>
    <w:rsid w:val="008F45CF"/>
    <w:pPr>
      <w:numPr>
        <w:numId w:val="4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rsid w:val="008F45CF"/>
    <w:pPr>
      <w:numPr>
        <w:numId w:val="5"/>
      </w:numPr>
    </w:pPr>
  </w:style>
  <w:style w:type="paragraph" w:customStyle="1" w:styleId="NumbersAutoBoldDouble">
    <w:name w:val="*Numbers (Auto) Bold Double"/>
    <w:basedOn w:val="NumbersAutoDouble0"/>
    <w:uiPriority w:val="1"/>
    <w:qFormat/>
    <w:rsid w:val="008F45CF"/>
    <w:pPr>
      <w:numPr>
        <w:numId w:val="6"/>
      </w:numPr>
    </w:pPr>
    <w:rPr>
      <w:b/>
    </w:rPr>
  </w:style>
  <w:style w:type="paragraph" w:customStyle="1" w:styleId="NumbersBold">
    <w:name w:val="*Numbers Bold"/>
    <w:basedOn w:val="Numbers1Single"/>
    <w:uiPriority w:val="1"/>
    <w:rsid w:val="008F45CF"/>
    <w:rPr>
      <w:b/>
    </w:rPr>
  </w:style>
  <w:style w:type="paragraph" w:customStyle="1" w:styleId="NumbersBoldDouble">
    <w:name w:val="*Numbers Bold Double"/>
    <w:basedOn w:val="Numbers1Double"/>
    <w:uiPriority w:val="1"/>
    <w:qFormat/>
    <w:rsid w:val="008F45CF"/>
    <w:rPr>
      <w:b/>
    </w:rPr>
  </w:style>
  <w:style w:type="paragraph" w:customStyle="1" w:styleId="NumbersDouble">
    <w:name w:val="*Numbers Double"/>
    <w:basedOn w:val="Numbers1Double"/>
    <w:uiPriority w:val="1"/>
    <w:qFormat/>
    <w:rsid w:val="008F45CF"/>
  </w:style>
  <w:style w:type="paragraph" w:customStyle="1" w:styleId="NumbersSingle">
    <w:name w:val="*Numbers Single"/>
    <w:basedOn w:val="Numbers1Single"/>
    <w:uiPriority w:val="1"/>
    <w:qFormat/>
    <w:rsid w:val="008F45CF"/>
  </w:style>
  <w:style w:type="paragraph" w:customStyle="1" w:styleId="ProprietaryNotice">
    <w:name w:val="*Proprietary Notice"/>
    <w:uiPriority w:val="1"/>
    <w:rsid w:val="00066C8A"/>
    <w:pPr>
      <w:spacing w:after="0" w:line="200" w:lineRule="exact"/>
    </w:pPr>
    <w:rPr>
      <w:rFonts w:ascii="Arial" w:eastAsia="PMingLiU" w:hAnsi="Arial" w:cs="Times New Roman"/>
      <w:sz w:val="16"/>
      <w:szCs w:val="16"/>
      <w:lang w:val="en-GB" w:bidi="ar-DZ"/>
    </w:rPr>
  </w:style>
  <w:style w:type="paragraph" w:customStyle="1" w:styleId="Quotation">
    <w:name w:val="*Quotation"/>
    <w:basedOn w:val="Normal"/>
    <w:uiPriority w:val="1"/>
    <w:qFormat/>
    <w:rsid w:val="00066C8A"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rsid w:val="00066C8A"/>
    <w:pPr>
      <w:numPr>
        <w:numId w:val="58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val="en-GB" w:bidi="ar-DZ"/>
    </w:rPr>
  </w:style>
  <w:style w:type="paragraph" w:customStyle="1" w:styleId="Reference">
    <w:name w:val="*Reference"/>
    <w:basedOn w:val="BodyText"/>
    <w:next w:val="BodyText"/>
    <w:uiPriority w:val="1"/>
    <w:rsid w:val="00066C8A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rsid w:val="00066C8A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rsid w:val="00066C8A"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rsid w:val="00066C8A"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rsid w:val="00066C8A"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sid w:val="00066C8A"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rsid w:val="00066C8A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sid w:val="00066C8A"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066C8A"/>
    <w:pPr>
      <w:numPr>
        <w:numId w:val="59"/>
      </w:numPr>
      <w:tabs>
        <w:tab w:val="clear" w:pos="432"/>
        <w:tab w:val="left" w:pos="1080"/>
      </w:tabs>
    </w:pPr>
  </w:style>
  <w:style w:type="paragraph" w:customStyle="1" w:styleId="TableText10Single">
    <w:name w:val="*Table Text 10 Single"/>
    <w:basedOn w:val="BodyText"/>
    <w:uiPriority w:val="1"/>
    <w:rsid w:val="00066C8A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317AE3"/>
    <w:pPr>
      <w:spacing w:after="60"/>
    </w:pPr>
  </w:style>
  <w:style w:type="paragraph" w:customStyle="1" w:styleId="TableText10BoldDouble">
    <w:name w:val="*Table Text 10 Bold Double"/>
    <w:basedOn w:val="TableText10Double"/>
    <w:uiPriority w:val="1"/>
    <w:qFormat/>
    <w:rsid w:val="00066C8A"/>
    <w:rPr>
      <w:b/>
    </w:rPr>
  </w:style>
  <w:style w:type="paragraph" w:customStyle="1" w:styleId="TableHeading10">
    <w:name w:val="*Table Heading 10"/>
    <w:basedOn w:val="TableText10BoldDouble"/>
    <w:uiPriority w:val="1"/>
    <w:qFormat/>
    <w:rsid w:val="00066C8A"/>
  </w:style>
  <w:style w:type="paragraph" w:customStyle="1" w:styleId="TableText11Single">
    <w:name w:val="*Table Text 11 Single"/>
    <w:basedOn w:val="TableText10Single"/>
    <w:uiPriority w:val="1"/>
    <w:rsid w:val="00066C8A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066C8A"/>
    <w:pPr>
      <w:spacing w:after="60"/>
    </w:pPr>
  </w:style>
  <w:style w:type="paragraph" w:customStyle="1" w:styleId="TableText11BoldDouble">
    <w:name w:val="*Table Text 11 Bold Double"/>
    <w:basedOn w:val="TableText11Double"/>
    <w:uiPriority w:val="1"/>
    <w:qFormat/>
    <w:rsid w:val="00066C8A"/>
    <w:rPr>
      <w:b/>
    </w:rPr>
  </w:style>
  <w:style w:type="paragraph" w:customStyle="1" w:styleId="TableHeading11">
    <w:name w:val="*Table Heading 11"/>
    <w:basedOn w:val="TableText11BoldDouble"/>
    <w:uiPriority w:val="1"/>
    <w:rsid w:val="00066C8A"/>
  </w:style>
  <w:style w:type="paragraph" w:customStyle="1" w:styleId="TableText8Single">
    <w:name w:val="*Table Text 8 Single"/>
    <w:basedOn w:val="TableText10Single"/>
    <w:uiPriority w:val="1"/>
    <w:rsid w:val="00066C8A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066C8A"/>
    <w:pPr>
      <w:spacing w:after="60"/>
    </w:pPr>
  </w:style>
  <w:style w:type="paragraph" w:customStyle="1" w:styleId="TableText8BoldDouble">
    <w:name w:val="*Table Text 8 Bold Double"/>
    <w:basedOn w:val="TableText8Double"/>
    <w:uiPriority w:val="1"/>
    <w:qFormat/>
    <w:rsid w:val="00066C8A"/>
    <w:rPr>
      <w:b/>
    </w:rPr>
  </w:style>
  <w:style w:type="paragraph" w:customStyle="1" w:styleId="TableHeading8">
    <w:name w:val="*Table Heading 8"/>
    <w:basedOn w:val="TableText8BoldDouble"/>
    <w:uiPriority w:val="1"/>
    <w:rsid w:val="00066C8A"/>
  </w:style>
  <w:style w:type="paragraph" w:customStyle="1" w:styleId="TableText9BoldDouble">
    <w:name w:val="*Table Text 9 Bold Double"/>
    <w:basedOn w:val="TableText10BoldDouble"/>
    <w:uiPriority w:val="1"/>
    <w:qFormat/>
    <w:rsid w:val="00066C8A"/>
    <w:rPr>
      <w:sz w:val="18"/>
    </w:rPr>
  </w:style>
  <w:style w:type="paragraph" w:customStyle="1" w:styleId="TableHeading9">
    <w:name w:val="*Table Heading 9"/>
    <w:basedOn w:val="TableText9BoldDouble"/>
    <w:uiPriority w:val="1"/>
    <w:qFormat/>
    <w:rsid w:val="00066C8A"/>
  </w:style>
  <w:style w:type="paragraph" w:customStyle="1" w:styleId="TableSubheading10">
    <w:name w:val="*Table Subheading 10"/>
    <w:basedOn w:val="Normal"/>
    <w:uiPriority w:val="1"/>
    <w:rsid w:val="00066C8A"/>
    <w:pPr>
      <w:keepNext/>
    </w:pPr>
    <w:rPr>
      <w:b/>
      <w:color w:val="000000" w:themeColor="text1"/>
    </w:rPr>
  </w:style>
  <w:style w:type="paragraph" w:customStyle="1" w:styleId="TableSubheading11">
    <w:name w:val="*Table Subheading 11"/>
    <w:basedOn w:val="TableSubheading10"/>
    <w:uiPriority w:val="1"/>
    <w:rsid w:val="00066C8A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sid w:val="00066C8A"/>
  </w:style>
  <w:style w:type="paragraph" w:customStyle="1" w:styleId="TableSubheading8">
    <w:name w:val="*Table Subheading 8"/>
    <w:basedOn w:val="TableSubheading9"/>
    <w:uiPriority w:val="1"/>
    <w:rsid w:val="00066C8A"/>
    <w:rPr>
      <w:sz w:val="16"/>
    </w:rPr>
  </w:style>
  <w:style w:type="paragraph" w:customStyle="1" w:styleId="TableText10Bold">
    <w:name w:val="*Table Text 10 Bold"/>
    <w:basedOn w:val="TableText10Single"/>
    <w:uiPriority w:val="1"/>
    <w:rsid w:val="00066C8A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sid w:val="00066C8A"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rsid w:val="00066C8A"/>
    <w:pPr>
      <w:spacing w:after="60"/>
    </w:pPr>
  </w:style>
  <w:style w:type="paragraph" w:customStyle="1" w:styleId="TableText10Bullet2Single">
    <w:name w:val="*Table Text 10 Bullet #2 Single"/>
    <w:uiPriority w:val="1"/>
    <w:rsid w:val="00197E83"/>
    <w:pPr>
      <w:numPr>
        <w:numId w:val="78"/>
      </w:numPr>
      <w:tabs>
        <w:tab w:val="left" w:pos="432"/>
      </w:tabs>
      <w:spacing w:after="20" w:line="240" w:lineRule="auto"/>
      <w:ind w:left="432" w:hanging="216"/>
    </w:pPr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66C8A"/>
    <w:pPr>
      <w:numPr>
        <w:numId w:val="77"/>
      </w:numPr>
      <w:tabs>
        <w:tab w:val="clear" w:pos="432"/>
      </w:tabs>
      <w:spacing w:after="60"/>
    </w:pPr>
  </w:style>
  <w:style w:type="paragraph" w:customStyle="1" w:styleId="TableText10Bullet3Single">
    <w:name w:val="*Table Text 10 Bullet #3 Single"/>
    <w:basedOn w:val="TableText10Bullet1Single"/>
    <w:uiPriority w:val="1"/>
    <w:qFormat/>
    <w:rsid w:val="00197E83"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rsid w:val="00066C8A"/>
    <w:pPr>
      <w:spacing w:after="60"/>
    </w:pPr>
  </w:style>
  <w:style w:type="paragraph" w:customStyle="1" w:styleId="TableText11Bold">
    <w:name w:val="*Table Text 11 Bold"/>
    <w:basedOn w:val="TableText11Single"/>
    <w:uiPriority w:val="1"/>
    <w:rsid w:val="00066C8A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sid w:val="00066C8A"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sid w:val="00066C8A"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sid w:val="00066C8A"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sid w:val="00066C8A"/>
    <w:pPr>
      <w:ind w:left="432" w:hanging="216"/>
    </w:pPr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rsid w:val="00066C8A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sid w:val="00066C8A"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sid w:val="00066C8A"/>
    <w:rPr>
      <w:sz w:val="22"/>
    </w:rPr>
  </w:style>
  <w:style w:type="paragraph" w:customStyle="1" w:styleId="TableText8Bold">
    <w:name w:val="*Table Text 8 Bold"/>
    <w:basedOn w:val="TableText8Single"/>
    <w:uiPriority w:val="1"/>
    <w:rsid w:val="00066C8A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sid w:val="00066C8A"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sid w:val="00066C8A"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sid w:val="00066C8A"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sid w:val="00066C8A"/>
    <w:pPr>
      <w:ind w:left="432" w:hanging="216"/>
    </w:pPr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rsid w:val="00066C8A"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sid w:val="00066C8A"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sid w:val="00066C8A"/>
    <w:rPr>
      <w:sz w:val="16"/>
    </w:rPr>
  </w:style>
  <w:style w:type="paragraph" w:customStyle="1" w:styleId="TableText9Bold">
    <w:name w:val="*Table Text 9 Bold"/>
    <w:basedOn w:val="TableText10Bold"/>
    <w:uiPriority w:val="1"/>
    <w:qFormat/>
    <w:rsid w:val="00066C8A"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sid w:val="00066C8A"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sid w:val="00066C8A"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sid w:val="00066C8A"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sid w:val="00066C8A"/>
    <w:pPr>
      <w:ind w:left="432" w:hanging="216"/>
    </w:pPr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rsid w:val="00066C8A"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uiPriority w:val="1"/>
    <w:qFormat/>
    <w:rsid w:val="00066C8A"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sid w:val="00066C8A"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066C8A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sid w:val="00066C8A"/>
    <w:rPr>
      <w:sz w:val="18"/>
    </w:rPr>
  </w:style>
  <w:style w:type="paragraph" w:customStyle="1" w:styleId="Website">
    <w:name w:val="*Website"/>
    <w:basedOn w:val="BodyText"/>
    <w:next w:val="BodyText"/>
    <w:uiPriority w:val="1"/>
    <w:rsid w:val="00066C8A"/>
    <w:pPr>
      <w:ind w:left="1080" w:hanging="1080"/>
    </w:pPr>
  </w:style>
  <w:style w:type="paragraph" w:customStyle="1" w:styleId="AltNumbers0">
    <w:name w:val="~Alt Numbers"/>
    <w:basedOn w:val="AltNumbers"/>
    <w:uiPriority w:val="1"/>
    <w:semiHidden/>
    <w:rsid w:val="00066C8A"/>
    <w:pPr>
      <w:shd w:val="clear" w:color="auto" w:fill="DBDCDD"/>
    </w:pPr>
    <w:rPr>
      <w:color w:val="auto"/>
    </w:rPr>
  </w:style>
  <w:style w:type="paragraph" w:customStyle="1" w:styleId="AltNumbersBold0">
    <w:name w:val="~Alt Numbers Bold"/>
    <w:basedOn w:val="AltNumbersBold"/>
    <w:uiPriority w:val="1"/>
    <w:semiHidden/>
    <w:rsid w:val="00066C8A"/>
    <w:pPr>
      <w:shd w:val="clear" w:color="auto" w:fill="DBDCDD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semiHidden/>
    <w:rsid w:val="00066C8A"/>
    <w:pPr>
      <w:shd w:val="clear" w:color="auto" w:fill="DBDCDD"/>
    </w:pPr>
    <w:rPr>
      <w:color w:val="auto"/>
    </w:rPr>
  </w:style>
  <w:style w:type="paragraph" w:customStyle="1" w:styleId="BlindParagraph0">
    <w:name w:val="~Blind Paragraph"/>
    <w:basedOn w:val="Normal"/>
    <w:uiPriority w:val="1"/>
    <w:semiHidden/>
    <w:rsid w:val="00066C8A"/>
    <w:pPr>
      <w:shd w:val="clear" w:color="auto" w:fill="DBDCDD"/>
      <w:tabs>
        <w:tab w:val="center" w:pos="4320"/>
        <w:tab w:val="right" w:pos="8640"/>
      </w:tabs>
      <w:spacing w:line="80" w:lineRule="exact"/>
    </w:pPr>
    <w:rPr>
      <w:sz w:val="4"/>
      <w:szCs w:val="4"/>
    </w:rPr>
  </w:style>
  <w:style w:type="paragraph" w:customStyle="1" w:styleId="BodySingle0">
    <w:name w:val="~Body Single"/>
    <w:basedOn w:val="BodySingle"/>
    <w:uiPriority w:val="1"/>
    <w:semiHidden/>
    <w:rsid w:val="00066C8A"/>
    <w:pPr>
      <w:shd w:val="clear" w:color="auto" w:fill="DBDCDD"/>
    </w:pPr>
    <w:rPr>
      <w:color w:val="auto"/>
    </w:rPr>
  </w:style>
  <w:style w:type="paragraph" w:customStyle="1" w:styleId="BodyText0">
    <w:name w:val="~Body Text"/>
    <w:basedOn w:val="BodyText"/>
    <w:uiPriority w:val="1"/>
    <w:semiHidden/>
    <w:rsid w:val="00066C8A"/>
    <w:pPr>
      <w:shd w:val="clear" w:color="auto" w:fill="DBDCDD"/>
    </w:pPr>
    <w:rPr>
      <w:color w:val="auto"/>
    </w:rPr>
  </w:style>
  <w:style w:type="paragraph" w:customStyle="1" w:styleId="BodyTextBold0">
    <w:name w:val="~Body Text Bold"/>
    <w:basedOn w:val="BodyTextBold"/>
    <w:uiPriority w:val="1"/>
    <w:semiHidden/>
    <w:rsid w:val="00066C8A"/>
    <w:pPr>
      <w:shd w:val="clear" w:color="auto" w:fill="DBDCDD"/>
    </w:pPr>
  </w:style>
  <w:style w:type="paragraph" w:customStyle="1" w:styleId="Bullet1Double0">
    <w:name w:val="~Bullet #1 Double"/>
    <w:basedOn w:val="Bullet1Double"/>
    <w:uiPriority w:val="1"/>
    <w:semiHidden/>
    <w:rsid w:val="00066C8A"/>
    <w:pPr>
      <w:numPr>
        <w:numId w:val="62"/>
      </w:numPr>
      <w:shd w:val="clear" w:color="auto" w:fill="DBDCDD"/>
    </w:pPr>
    <w:rPr>
      <w:color w:val="auto"/>
    </w:rPr>
  </w:style>
  <w:style w:type="paragraph" w:customStyle="1" w:styleId="Bullet1Single">
    <w:name w:val="~Bullet #1 Single"/>
    <w:basedOn w:val="BodyText"/>
    <w:uiPriority w:val="1"/>
    <w:semiHidden/>
    <w:rsid w:val="00066C8A"/>
    <w:pPr>
      <w:numPr>
        <w:numId w:val="63"/>
      </w:numPr>
      <w:shd w:val="clear" w:color="auto" w:fill="DBDCDD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semiHidden/>
    <w:rsid w:val="00066C8A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semiHidden/>
    <w:qFormat/>
    <w:rsid w:val="00066C8A"/>
    <w:pPr>
      <w:spacing w:after="0"/>
      <w:ind w:left="216"/>
    </w:pPr>
  </w:style>
  <w:style w:type="paragraph" w:customStyle="1" w:styleId="Bullet2Double0">
    <w:name w:val="~Bullet #2 Double"/>
    <w:basedOn w:val="Bullet2Double"/>
    <w:uiPriority w:val="1"/>
    <w:semiHidden/>
    <w:rsid w:val="00066C8A"/>
    <w:pPr>
      <w:numPr>
        <w:numId w:val="64"/>
      </w:numPr>
      <w:shd w:val="clear" w:color="auto" w:fill="DBDCDD"/>
    </w:pPr>
    <w:rPr>
      <w:color w:val="auto"/>
    </w:rPr>
  </w:style>
  <w:style w:type="paragraph" w:customStyle="1" w:styleId="Bullet2Single">
    <w:name w:val="~Bullet #2 Single"/>
    <w:basedOn w:val="Bullet2Double0"/>
    <w:uiPriority w:val="1"/>
    <w:semiHidden/>
    <w:rsid w:val="00066C8A"/>
    <w:pPr>
      <w:numPr>
        <w:numId w:val="65"/>
      </w:numPr>
      <w:spacing w:after="0"/>
    </w:pPr>
  </w:style>
  <w:style w:type="paragraph" w:customStyle="1" w:styleId="Bullet2SubtextDouble">
    <w:name w:val="~Bullet #2 Subtext Double"/>
    <w:basedOn w:val="Bullet2SubtextDouble0"/>
    <w:uiPriority w:val="1"/>
    <w:semiHidden/>
    <w:rsid w:val="00066C8A"/>
    <w:pPr>
      <w:numPr>
        <w:numId w:val="66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semiHidden/>
    <w:rsid w:val="00066C8A"/>
    <w:pPr>
      <w:numPr>
        <w:numId w:val="67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semiHidden/>
    <w:rsid w:val="00066C8A"/>
    <w:pPr>
      <w:numPr>
        <w:numId w:val="68"/>
      </w:numPr>
      <w:shd w:val="clear" w:color="auto" w:fill="DBDCDD"/>
    </w:pPr>
    <w:rPr>
      <w:color w:val="auto"/>
    </w:rPr>
  </w:style>
  <w:style w:type="paragraph" w:customStyle="1" w:styleId="Bullet3Single">
    <w:name w:val="~Bullet #3 Single"/>
    <w:basedOn w:val="Bullet3Single0"/>
    <w:uiPriority w:val="1"/>
    <w:semiHidden/>
    <w:rsid w:val="00066C8A"/>
    <w:pPr>
      <w:numPr>
        <w:numId w:val="69"/>
      </w:numPr>
      <w:shd w:val="clear" w:color="auto" w:fill="DBDCDD"/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semiHidden/>
    <w:rsid w:val="00066C8A"/>
    <w:pPr>
      <w:numPr>
        <w:numId w:val="70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semiHidden/>
    <w:rsid w:val="00066C8A"/>
    <w:pPr>
      <w:numPr>
        <w:numId w:val="75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semiHidden/>
    <w:rsid w:val="00066C8A"/>
    <w:pPr>
      <w:numPr>
        <w:numId w:val="71"/>
      </w:numPr>
      <w:shd w:val="clear" w:color="auto" w:fill="DBDCDD"/>
      <w:tabs>
        <w:tab w:val="left" w:pos="864"/>
      </w:tabs>
      <w:spacing w:after="120" w:line="240" w:lineRule="auto"/>
    </w:pPr>
    <w:rPr>
      <w:rFonts w:ascii="Arial" w:eastAsia="PMingLiU" w:hAnsi="Arial" w:cs="Times New Roman"/>
      <w:szCs w:val="20"/>
      <w:lang w:val="en-GB" w:bidi="ar-DZ"/>
    </w:rPr>
  </w:style>
  <w:style w:type="paragraph" w:customStyle="1" w:styleId="Bullet4Single">
    <w:name w:val="~Bullet #4 Single"/>
    <w:basedOn w:val="Normal"/>
    <w:uiPriority w:val="1"/>
    <w:semiHidden/>
    <w:rsid w:val="00066C8A"/>
    <w:pPr>
      <w:numPr>
        <w:numId w:val="72"/>
      </w:numPr>
      <w:shd w:val="clear" w:color="auto" w:fill="DBDCDD"/>
      <w:tabs>
        <w:tab w:val="left" w:pos="864"/>
      </w:tabs>
    </w:pPr>
  </w:style>
  <w:style w:type="paragraph" w:customStyle="1" w:styleId="Bullet4SubtextSingle0">
    <w:name w:val="~Bullet #4 Subtext Single"/>
    <w:basedOn w:val="Bullet3SubtextSingle"/>
    <w:uiPriority w:val="1"/>
    <w:semiHidden/>
    <w:qFormat/>
    <w:rsid w:val="00066C8A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semiHidden/>
    <w:qFormat/>
    <w:rsid w:val="00066C8A"/>
    <w:pPr>
      <w:spacing w:after="120"/>
    </w:pPr>
  </w:style>
  <w:style w:type="paragraph" w:customStyle="1" w:styleId="Bullet5Double">
    <w:name w:val="~Bullet #5 Double"/>
    <w:basedOn w:val="Bullet5Double0"/>
    <w:uiPriority w:val="1"/>
    <w:semiHidden/>
    <w:rsid w:val="00066C8A"/>
    <w:pPr>
      <w:numPr>
        <w:numId w:val="73"/>
      </w:numPr>
      <w:shd w:val="clear" w:color="auto" w:fill="DBDCDD"/>
      <w:tabs>
        <w:tab w:val="clear" w:pos="1440"/>
        <w:tab w:val="left" w:pos="1080"/>
      </w:tabs>
    </w:pPr>
    <w:rPr>
      <w:color w:val="auto"/>
    </w:rPr>
  </w:style>
  <w:style w:type="paragraph" w:customStyle="1" w:styleId="Bullet5Single">
    <w:name w:val="~Bullet #5 Single"/>
    <w:basedOn w:val="Bullet5Single0"/>
    <w:uiPriority w:val="1"/>
    <w:semiHidden/>
    <w:rsid w:val="00066C8A"/>
    <w:pPr>
      <w:numPr>
        <w:numId w:val="74"/>
      </w:numPr>
      <w:shd w:val="clear" w:color="auto" w:fill="DBDCDD"/>
      <w:tabs>
        <w:tab w:val="clear" w:pos="1440"/>
        <w:tab w:val="left" w:pos="1080"/>
      </w:tabs>
    </w:pPr>
    <w:rPr>
      <w:color w:val="auto"/>
    </w:rPr>
  </w:style>
  <w:style w:type="paragraph" w:customStyle="1" w:styleId="Bullet5SubtextSingle0">
    <w:name w:val="~Bullet #5 Subtext Single"/>
    <w:basedOn w:val="Bullet4SubtextSingle0"/>
    <w:uiPriority w:val="1"/>
    <w:semiHidden/>
    <w:qFormat/>
    <w:rsid w:val="00066C8A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semiHidden/>
    <w:qFormat/>
    <w:rsid w:val="00066C8A"/>
    <w:pPr>
      <w:spacing w:after="120"/>
    </w:pPr>
  </w:style>
  <w:style w:type="paragraph" w:customStyle="1" w:styleId="BulletSubnumber">
    <w:name w:val="~Bullet Subnumber"/>
    <w:basedOn w:val="BulletSubnumber0"/>
    <w:uiPriority w:val="1"/>
    <w:semiHidden/>
    <w:rsid w:val="00066C8A"/>
    <w:pPr>
      <w:numPr>
        <w:numId w:val="76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semiHidden/>
    <w:qFormat/>
    <w:rsid w:val="00066C8A"/>
    <w:pPr>
      <w:jc w:val="center"/>
    </w:pPr>
  </w:style>
  <w:style w:type="paragraph" w:customStyle="1" w:styleId="Heading11">
    <w:name w:val="~Heading 1"/>
    <w:basedOn w:val="Heading10"/>
    <w:next w:val="BodyText0"/>
    <w:uiPriority w:val="1"/>
    <w:semiHidden/>
    <w:rsid w:val="00C47094"/>
  </w:style>
  <w:style w:type="paragraph" w:customStyle="1" w:styleId="Heading21">
    <w:name w:val="~Heading 2"/>
    <w:basedOn w:val="Heading20"/>
    <w:next w:val="BodyText0"/>
    <w:uiPriority w:val="1"/>
    <w:semiHidden/>
    <w:rsid w:val="00066C8A"/>
  </w:style>
  <w:style w:type="paragraph" w:customStyle="1" w:styleId="Heading31">
    <w:name w:val="~Heading 3"/>
    <w:basedOn w:val="Heading30"/>
    <w:next w:val="BodyText0"/>
    <w:uiPriority w:val="1"/>
    <w:semiHidden/>
    <w:rsid w:val="00066C8A"/>
  </w:style>
  <w:style w:type="paragraph" w:customStyle="1" w:styleId="Heading41">
    <w:name w:val="~Heading 4"/>
    <w:basedOn w:val="Heading40"/>
    <w:next w:val="BodyText0"/>
    <w:uiPriority w:val="1"/>
    <w:semiHidden/>
    <w:rsid w:val="00066C8A"/>
  </w:style>
  <w:style w:type="paragraph" w:customStyle="1" w:styleId="Heading51">
    <w:name w:val="~Heading 5"/>
    <w:basedOn w:val="Heading50"/>
    <w:next w:val="BodyText0"/>
    <w:uiPriority w:val="1"/>
    <w:semiHidden/>
    <w:rsid w:val="00066C8A"/>
  </w:style>
  <w:style w:type="paragraph" w:customStyle="1" w:styleId="Heading61">
    <w:name w:val="~Heading 6"/>
    <w:basedOn w:val="Heading60"/>
    <w:next w:val="BodyText0"/>
    <w:uiPriority w:val="1"/>
    <w:semiHidden/>
    <w:rsid w:val="00066C8A"/>
  </w:style>
  <w:style w:type="paragraph" w:customStyle="1" w:styleId="HeadingManual10">
    <w:name w:val="~Heading Manual#1"/>
    <w:basedOn w:val="HeadingManual1"/>
    <w:next w:val="BodyText0"/>
    <w:uiPriority w:val="1"/>
    <w:semiHidden/>
    <w:rsid w:val="00066C8A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semiHidden/>
    <w:rsid w:val="00066C8A"/>
  </w:style>
  <w:style w:type="paragraph" w:customStyle="1" w:styleId="HeadingManual30">
    <w:name w:val="~Heading Manual#3"/>
    <w:basedOn w:val="HeadingManual3"/>
    <w:next w:val="BodyText0"/>
    <w:uiPriority w:val="1"/>
    <w:semiHidden/>
    <w:rsid w:val="00066C8A"/>
  </w:style>
  <w:style w:type="paragraph" w:customStyle="1" w:styleId="HeadingManual40">
    <w:name w:val="~Heading Manual#4"/>
    <w:basedOn w:val="HeadingManual4"/>
    <w:next w:val="BodyText0"/>
    <w:uiPriority w:val="1"/>
    <w:semiHidden/>
    <w:rsid w:val="00066C8A"/>
  </w:style>
  <w:style w:type="paragraph" w:customStyle="1" w:styleId="HeadingManual50">
    <w:name w:val="~Heading Manual#5"/>
    <w:basedOn w:val="HeadingManual5"/>
    <w:next w:val="BodyText0"/>
    <w:uiPriority w:val="1"/>
    <w:semiHidden/>
    <w:rsid w:val="00066C8A"/>
  </w:style>
  <w:style w:type="paragraph" w:customStyle="1" w:styleId="HeadingManual60">
    <w:name w:val="~Heading Manual#6"/>
    <w:basedOn w:val="HeadingManual6"/>
    <w:next w:val="BodyText0"/>
    <w:uiPriority w:val="1"/>
    <w:semiHidden/>
    <w:rsid w:val="00066C8A"/>
    <w:pPr>
      <w:ind w:left="1800" w:hanging="1800"/>
    </w:pPr>
  </w:style>
  <w:style w:type="paragraph" w:customStyle="1" w:styleId="InfoText0">
    <w:name w:val="~Info Text"/>
    <w:basedOn w:val="InfoText"/>
    <w:uiPriority w:val="1"/>
    <w:semiHidden/>
    <w:rsid w:val="00066C8A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semiHidden/>
    <w:rsid w:val="008F45CF"/>
    <w:pPr>
      <w:shd w:val="clear" w:color="auto" w:fill="D9D9D9" w:themeFill="background1" w:themeFillShade="D9"/>
    </w:pPr>
  </w:style>
  <w:style w:type="paragraph" w:customStyle="1" w:styleId="Numbers0">
    <w:name w:val="~Numbers"/>
    <w:basedOn w:val="Numbers1Single0"/>
    <w:uiPriority w:val="1"/>
    <w:semiHidden/>
    <w:qFormat/>
    <w:rsid w:val="008F45CF"/>
  </w:style>
  <w:style w:type="paragraph" w:customStyle="1" w:styleId="Numbers1Double0">
    <w:name w:val="~Numbers #1 Double"/>
    <w:basedOn w:val="Numbers1Double"/>
    <w:uiPriority w:val="1"/>
    <w:semiHidden/>
    <w:qFormat/>
    <w:rsid w:val="008F45CF"/>
    <w:pPr>
      <w:shd w:val="clear" w:color="auto" w:fill="D9D9D9" w:themeFill="background1" w:themeFillShade="D9"/>
    </w:pPr>
  </w:style>
  <w:style w:type="paragraph" w:customStyle="1" w:styleId="Numbers2Double0">
    <w:name w:val="~Numbers #2 Double"/>
    <w:basedOn w:val="Numbers2Double"/>
    <w:uiPriority w:val="1"/>
    <w:semiHidden/>
    <w:qFormat/>
    <w:rsid w:val="008F45CF"/>
    <w:pPr>
      <w:shd w:val="clear" w:color="auto" w:fill="D9D9D9" w:themeFill="background1" w:themeFillShade="D9"/>
    </w:pPr>
  </w:style>
  <w:style w:type="paragraph" w:customStyle="1" w:styleId="Numbers2Single0">
    <w:name w:val="~Numbers #2 Single"/>
    <w:basedOn w:val="Numbers2Single"/>
    <w:uiPriority w:val="1"/>
    <w:semiHidden/>
    <w:qFormat/>
    <w:rsid w:val="008F45CF"/>
    <w:pPr>
      <w:shd w:val="clear" w:color="auto" w:fill="D9D9D9" w:themeFill="background1" w:themeFillShade="D9"/>
    </w:pPr>
  </w:style>
  <w:style w:type="paragraph" w:customStyle="1" w:styleId="Numbers3Double0">
    <w:name w:val="~Numbers #3 Double"/>
    <w:basedOn w:val="Numbers3Double"/>
    <w:uiPriority w:val="1"/>
    <w:semiHidden/>
    <w:qFormat/>
    <w:rsid w:val="008F45CF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semiHidden/>
    <w:qFormat/>
    <w:rsid w:val="008F45CF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semiHidden/>
    <w:qFormat/>
    <w:rsid w:val="008F45CF"/>
    <w:pPr>
      <w:shd w:val="clear" w:color="auto" w:fill="D9D9D9" w:themeFill="background1" w:themeFillShade="D9"/>
    </w:pPr>
  </w:style>
  <w:style w:type="paragraph" w:customStyle="1" w:styleId="Numbers4Single0">
    <w:name w:val="~Numbers #4 Single"/>
    <w:basedOn w:val="Numbers4Single"/>
    <w:uiPriority w:val="1"/>
    <w:semiHidden/>
    <w:qFormat/>
    <w:rsid w:val="008F45CF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Double"/>
    <w:uiPriority w:val="1"/>
    <w:semiHidden/>
    <w:qFormat/>
    <w:rsid w:val="008F45CF"/>
    <w:pPr>
      <w:shd w:val="clear" w:color="auto" w:fill="D9D9D9" w:themeFill="background1" w:themeFillShade="D9"/>
    </w:pPr>
  </w:style>
  <w:style w:type="paragraph" w:customStyle="1" w:styleId="Numbers5Single0">
    <w:name w:val="~Numbers #5 Single"/>
    <w:basedOn w:val="Numbers5Single"/>
    <w:uiPriority w:val="1"/>
    <w:semiHidden/>
    <w:qFormat/>
    <w:rsid w:val="008F45CF"/>
    <w:pPr>
      <w:shd w:val="clear" w:color="auto" w:fill="D9D9D9" w:themeFill="background1" w:themeFillShade="D9"/>
    </w:pPr>
  </w:style>
  <w:style w:type="paragraph" w:customStyle="1" w:styleId="NumbersAuto">
    <w:name w:val="~Numbers (Auto)"/>
    <w:basedOn w:val="NumbersAutoSingle"/>
    <w:uiPriority w:val="1"/>
    <w:semiHidden/>
    <w:rsid w:val="008F45CF"/>
    <w:pPr>
      <w:numPr>
        <w:numId w:val="14"/>
      </w:numPr>
      <w:shd w:val="clear" w:color="auto" w:fill="DBDCDD"/>
    </w:pPr>
  </w:style>
  <w:style w:type="paragraph" w:customStyle="1" w:styleId="NumbersAutoBold0">
    <w:name w:val="~Numbers (Auto) Bold"/>
    <w:basedOn w:val="NumbersAutoBoldDouble"/>
    <w:uiPriority w:val="1"/>
    <w:semiHidden/>
    <w:rsid w:val="008F45CF"/>
    <w:pPr>
      <w:numPr>
        <w:numId w:val="13"/>
      </w:numPr>
      <w:shd w:val="clear" w:color="auto" w:fill="D9D9D9" w:themeFill="background1" w:themeFillShade="D9"/>
    </w:pPr>
  </w:style>
  <w:style w:type="paragraph" w:customStyle="1" w:styleId="NumbersAutoDouble1">
    <w:name w:val="~Numbers (Auto) Double"/>
    <w:basedOn w:val="NumbersAuto"/>
    <w:uiPriority w:val="1"/>
    <w:semiHidden/>
    <w:rsid w:val="008F45CF"/>
    <w:pPr>
      <w:spacing w:after="120"/>
    </w:pPr>
  </w:style>
  <w:style w:type="paragraph" w:customStyle="1" w:styleId="NumbersBold0">
    <w:name w:val="~Numbers Bold"/>
    <w:basedOn w:val="NumbersBold"/>
    <w:uiPriority w:val="1"/>
    <w:semiHidden/>
    <w:rsid w:val="008F45CF"/>
    <w:pPr>
      <w:shd w:val="clear" w:color="auto" w:fill="DBDCDD"/>
    </w:pPr>
  </w:style>
  <w:style w:type="paragraph" w:customStyle="1" w:styleId="NumbersDouble0">
    <w:name w:val="~Numbers Double"/>
    <w:basedOn w:val="Numbers1Double0"/>
    <w:uiPriority w:val="1"/>
    <w:semiHidden/>
    <w:rsid w:val="008F45CF"/>
  </w:style>
  <w:style w:type="paragraph" w:customStyle="1" w:styleId="Subheading0">
    <w:name w:val="~Subheading"/>
    <w:basedOn w:val="Subheading"/>
    <w:next w:val="BodyText0"/>
    <w:uiPriority w:val="1"/>
    <w:semiHidden/>
    <w:rsid w:val="00066C8A"/>
    <w:pPr>
      <w:shd w:val="clear" w:color="auto" w:fill="DBDCDD"/>
    </w:pPr>
  </w:style>
  <w:style w:type="paragraph" w:customStyle="1" w:styleId="TableText10Bold0">
    <w:name w:val="~Table Text 10 Bold"/>
    <w:basedOn w:val="TableText10Bold"/>
    <w:uiPriority w:val="1"/>
    <w:semiHidden/>
    <w:rsid w:val="00066C8A"/>
    <w:pPr>
      <w:shd w:val="clear" w:color="auto" w:fill="DBDCDD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semiHidden/>
    <w:rsid w:val="00066C8A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semiHidden/>
    <w:rsid w:val="00066C8A"/>
    <w:rPr>
      <w:sz w:val="22"/>
    </w:rPr>
  </w:style>
  <w:style w:type="paragraph" w:customStyle="1" w:styleId="TableHeading80">
    <w:name w:val="~Table Heading 8"/>
    <w:basedOn w:val="TableHeading100"/>
    <w:uiPriority w:val="1"/>
    <w:semiHidden/>
    <w:rsid w:val="00066C8A"/>
    <w:rPr>
      <w:sz w:val="16"/>
    </w:rPr>
  </w:style>
  <w:style w:type="paragraph" w:customStyle="1" w:styleId="TableHeading90">
    <w:name w:val="~Table Heading 9"/>
    <w:basedOn w:val="TableHeading100"/>
    <w:uiPriority w:val="1"/>
    <w:semiHidden/>
    <w:qFormat/>
    <w:rsid w:val="00066C8A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semiHidden/>
    <w:rsid w:val="00066C8A"/>
    <w:pPr>
      <w:shd w:val="clear" w:color="auto" w:fill="DBDCDD"/>
    </w:pPr>
  </w:style>
  <w:style w:type="paragraph" w:customStyle="1" w:styleId="TableText10BoldDouble0">
    <w:name w:val="~Table Text 10 Bold Double"/>
    <w:basedOn w:val="TableText10BoldDouble"/>
    <w:uiPriority w:val="1"/>
    <w:semiHidden/>
    <w:rsid w:val="00066C8A"/>
    <w:pPr>
      <w:shd w:val="clear" w:color="auto" w:fill="DBDCDD"/>
    </w:pPr>
  </w:style>
  <w:style w:type="paragraph" w:customStyle="1" w:styleId="TableText10BoldSingle0">
    <w:name w:val="~Table Text 10 Bold Single"/>
    <w:basedOn w:val="TableText10BoldSingle"/>
    <w:uiPriority w:val="1"/>
    <w:semiHidden/>
    <w:rsid w:val="00066C8A"/>
    <w:pPr>
      <w:shd w:val="clear" w:color="auto" w:fill="DBDCDD"/>
    </w:pPr>
  </w:style>
  <w:style w:type="paragraph" w:customStyle="1" w:styleId="TableText10Bullet1Double0">
    <w:name w:val="~Table Text 10 Bullet #1 Double"/>
    <w:basedOn w:val="TableText10Bullet1Double"/>
    <w:uiPriority w:val="1"/>
    <w:semiHidden/>
    <w:qFormat/>
    <w:rsid w:val="00066C8A"/>
    <w:pPr>
      <w:shd w:val="clear" w:color="auto" w:fill="DBDCDD"/>
    </w:pPr>
  </w:style>
  <w:style w:type="paragraph" w:customStyle="1" w:styleId="TableText10Bullet1Single0">
    <w:name w:val="~Table Text 10 Bullet #1 Single"/>
    <w:basedOn w:val="TableText10Bullet1Single"/>
    <w:uiPriority w:val="1"/>
    <w:semiHidden/>
    <w:qFormat/>
    <w:rsid w:val="00066C8A"/>
    <w:pPr>
      <w:shd w:val="clear" w:color="auto" w:fill="DBDCDD"/>
    </w:pPr>
  </w:style>
  <w:style w:type="paragraph" w:customStyle="1" w:styleId="TableText10Bullet2Double0">
    <w:name w:val="~Table Text 10 Bullet #2 Double"/>
    <w:basedOn w:val="TableText10Bullet2Double"/>
    <w:uiPriority w:val="1"/>
    <w:semiHidden/>
    <w:qFormat/>
    <w:rsid w:val="00066C8A"/>
    <w:pPr>
      <w:shd w:val="clear" w:color="auto" w:fill="DBDCDD"/>
      <w:ind w:left="432" w:hanging="216"/>
    </w:pPr>
  </w:style>
  <w:style w:type="paragraph" w:customStyle="1" w:styleId="TableText10Bullet2Single0">
    <w:name w:val="~Table Text 10 Bullet #2 Single"/>
    <w:basedOn w:val="TableText10Bullet2Single"/>
    <w:uiPriority w:val="1"/>
    <w:semiHidden/>
    <w:qFormat/>
    <w:rsid w:val="00066C8A"/>
    <w:pPr>
      <w:shd w:val="clear" w:color="auto" w:fill="DBDCDD"/>
      <w:tabs>
        <w:tab w:val="clear" w:pos="1440"/>
      </w:tabs>
    </w:pPr>
  </w:style>
  <w:style w:type="paragraph" w:customStyle="1" w:styleId="TableText10Bullet3Double0">
    <w:name w:val="~Table Text 10 Bullet #3 Double"/>
    <w:basedOn w:val="TableText10Bullet3Double"/>
    <w:uiPriority w:val="1"/>
    <w:semiHidden/>
    <w:qFormat/>
    <w:rsid w:val="00066C8A"/>
    <w:pPr>
      <w:shd w:val="clear" w:color="auto" w:fill="DBDCDD"/>
    </w:pPr>
  </w:style>
  <w:style w:type="paragraph" w:customStyle="1" w:styleId="TableText10Bullet3Single0">
    <w:name w:val="~Table Text 10 Bullet #3 Single"/>
    <w:basedOn w:val="TableText10Bullet3Single"/>
    <w:uiPriority w:val="1"/>
    <w:semiHidden/>
    <w:qFormat/>
    <w:rsid w:val="00066C8A"/>
    <w:pPr>
      <w:shd w:val="clear" w:color="auto" w:fill="DBDCDD"/>
    </w:pPr>
  </w:style>
  <w:style w:type="paragraph" w:customStyle="1" w:styleId="TableText10Double0">
    <w:name w:val="~Table Text 10 Double"/>
    <w:basedOn w:val="TableText10Double"/>
    <w:uiPriority w:val="1"/>
    <w:semiHidden/>
    <w:rsid w:val="00066C8A"/>
    <w:pPr>
      <w:shd w:val="clear" w:color="auto" w:fill="DBDCDD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semiHidden/>
    <w:rsid w:val="00066C8A"/>
    <w:pPr>
      <w:shd w:val="clear" w:color="auto" w:fill="DBDCDD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semiHidden/>
    <w:rsid w:val="00066C8A"/>
    <w:pPr>
      <w:shd w:val="clear" w:color="auto" w:fill="DBDCDD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semiHidden/>
    <w:rsid w:val="00066C8A"/>
    <w:pPr>
      <w:shd w:val="clear" w:color="auto" w:fill="DBDCDD"/>
    </w:pPr>
  </w:style>
  <w:style w:type="paragraph" w:customStyle="1" w:styleId="TableText11BoldSingle0">
    <w:name w:val="~Table Text 11 Bold Single"/>
    <w:basedOn w:val="TableText11BoldSingle"/>
    <w:uiPriority w:val="1"/>
    <w:semiHidden/>
    <w:rsid w:val="00066C8A"/>
    <w:pPr>
      <w:shd w:val="clear" w:color="auto" w:fill="DBDCDD"/>
    </w:pPr>
  </w:style>
  <w:style w:type="paragraph" w:customStyle="1" w:styleId="TableText11Bullet1Double0">
    <w:name w:val="~Table Text 11 Bullet #1 Double"/>
    <w:basedOn w:val="TableText11Bullet1Double"/>
    <w:uiPriority w:val="1"/>
    <w:semiHidden/>
    <w:qFormat/>
    <w:rsid w:val="00066C8A"/>
    <w:pPr>
      <w:shd w:val="clear" w:color="auto" w:fill="DBDCDD"/>
    </w:pPr>
  </w:style>
  <w:style w:type="paragraph" w:customStyle="1" w:styleId="TableText11Bullet1Single0">
    <w:name w:val="~Table Text 11 Bullet #1 Single"/>
    <w:basedOn w:val="TableText11Bullet1Single"/>
    <w:uiPriority w:val="1"/>
    <w:semiHidden/>
    <w:qFormat/>
    <w:rsid w:val="00066C8A"/>
    <w:pPr>
      <w:shd w:val="clear" w:color="auto" w:fill="DBDCDD"/>
    </w:pPr>
  </w:style>
  <w:style w:type="paragraph" w:customStyle="1" w:styleId="TableText11Bullet2Double0">
    <w:name w:val="~Table Text 11 Bullet #2 Double"/>
    <w:basedOn w:val="TableText11Bullet2Double"/>
    <w:uiPriority w:val="1"/>
    <w:semiHidden/>
    <w:qFormat/>
    <w:rsid w:val="00066C8A"/>
    <w:pPr>
      <w:shd w:val="clear" w:color="auto" w:fill="DBDCDD"/>
    </w:pPr>
  </w:style>
  <w:style w:type="paragraph" w:customStyle="1" w:styleId="TableText11Bullet2Single0">
    <w:name w:val="~Table Text 11 Bullet #2 Single"/>
    <w:basedOn w:val="TableText11Bullet2Single"/>
    <w:uiPriority w:val="1"/>
    <w:semiHidden/>
    <w:qFormat/>
    <w:rsid w:val="00066C8A"/>
    <w:pPr>
      <w:shd w:val="clear" w:color="auto" w:fill="DBDCDD"/>
    </w:pPr>
  </w:style>
  <w:style w:type="paragraph" w:customStyle="1" w:styleId="TableText11Bullet3Double0">
    <w:name w:val="~Table Text 11 Bullet #3 Double"/>
    <w:basedOn w:val="TableText11Bullet3Double"/>
    <w:uiPriority w:val="1"/>
    <w:semiHidden/>
    <w:qFormat/>
    <w:rsid w:val="00066C8A"/>
    <w:pPr>
      <w:shd w:val="clear" w:color="auto" w:fill="DBDCDD"/>
    </w:pPr>
  </w:style>
  <w:style w:type="paragraph" w:customStyle="1" w:styleId="TableText11Bullet3Single0">
    <w:name w:val="~Table Text 11 Bullet #3 Single"/>
    <w:basedOn w:val="TableText11Bullet3Single"/>
    <w:uiPriority w:val="1"/>
    <w:semiHidden/>
    <w:qFormat/>
    <w:rsid w:val="00066C8A"/>
    <w:pPr>
      <w:shd w:val="clear" w:color="auto" w:fill="DBDCDD"/>
    </w:pPr>
  </w:style>
  <w:style w:type="paragraph" w:customStyle="1" w:styleId="TableText11Double0">
    <w:name w:val="~Table Text 11 Double"/>
    <w:basedOn w:val="TableText11Double"/>
    <w:uiPriority w:val="1"/>
    <w:semiHidden/>
    <w:rsid w:val="00066C8A"/>
    <w:pPr>
      <w:shd w:val="clear" w:color="auto" w:fill="DBDCDD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semiHidden/>
    <w:rsid w:val="00066C8A"/>
    <w:pPr>
      <w:shd w:val="clear" w:color="auto" w:fill="DBDCDD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semiHidden/>
    <w:rsid w:val="00066C8A"/>
    <w:pPr>
      <w:shd w:val="clear" w:color="auto" w:fill="DBDCDD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semiHidden/>
    <w:rsid w:val="00066C8A"/>
    <w:pPr>
      <w:shd w:val="clear" w:color="auto" w:fill="DBDCDD"/>
    </w:pPr>
  </w:style>
  <w:style w:type="paragraph" w:customStyle="1" w:styleId="TableText8BoldSingle0">
    <w:name w:val="~Table Text 8 Bold Single"/>
    <w:basedOn w:val="TableText8BoldSingle"/>
    <w:uiPriority w:val="1"/>
    <w:semiHidden/>
    <w:rsid w:val="00066C8A"/>
    <w:pPr>
      <w:shd w:val="clear" w:color="auto" w:fill="DBDCDD"/>
    </w:pPr>
  </w:style>
  <w:style w:type="paragraph" w:customStyle="1" w:styleId="TableText8Bullet1Double0">
    <w:name w:val="~Table Text 8 Bullet #1 Double"/>
    <w:basedOn w:val="TableText8Bullet1Single"/>
    <w:uiPriority w:val="1"/>
    <w:semiHidden/>
    <w:qFormat/>
    <w:rsid w:val="00066C8A"/>
    <w:pPr>
      <w:shd w:val="clear" w:color="auto" w:fill="DBDCDD"/>
    </w:pPr>
  </w:style>
  <w:style w:type="paragraph" w:customStyle="1" w:styleId="TableText8Bullet1Single0">
    <w:name w:val="~Table Text 8 Bullet #1 Single"/>
    <w:basedOn w:val="TableText8Bullet1Single"/>
    <w:uiPriority w:val="1"/>
    <w:semiHidden/>
    <w:qFormat/>
    <w:rsid w:val="00066C8A"/>
    <w:pPr>
      <w:shd w:val="clear" w:color="auto" w:fill="DBDCDD"/>
    </w:pPr>
  </w:style>
  <w:style w:type="paragraph" w:customStyle="1" w:styleId="TableText8Bullet2Double0">
    <w:name w:val="~Table Text 8 Bullet #2 Double"/>
    <w:basedOn w:val="TableText8Bullet2Double"/>
    <w:uiPriority w:val="1"/>
    <w:semiHidden/>
    <w:qFormat/>
    <w:rsid w:val="00066C8A"/>
    <w:pPr>
      <w:shd w:val="clear" w:color="auto" w:fill="DBDCDD"/>
    </w:pPr>
  </w:style>
  <w:style w:type="paragraph" w:customStyle="1" w:styleId="TableText8Bullet2Single0">
    <w:name w:val="~Table Text 8 Bullet #2 Single"/>
    <w:basedOn w:val="TableText8Bullet2Single"/>
    <w:uiPriority w:val="1"/>
    <w:semiHidden/>
    <w:qFormat/>
    <w:rsid w:val="00066C8A"/>
    <w:pPr>
      <w:shd w:val="clear" w:color="auto" w:fill="DBDCDD"/>
    </w:pPr>
  </w:style>
  <w:style w:type="paragraph" w:customStyle="1" w:styleId="TableText8Bullet3Double0">
    <w:name w:val="~Table Text 8 Bullet #3 Double"/>
    <w:basedOn w:val="TableText8Bullet3Double"/>
    <w:uiPriority w:val="1"/>
    <w:semiHidden/>
    <w:qFormat/>
    <w:rsid w:val="00066C8A"/>
    <w:pPr>
      <w:shd w:val="clear" w:color="auto" w:fill="DBDCDD"/>
    </w:pPr>
  </w:style>
  <w:style w:type="paragraph" w:customStyle="1" w:styleId="TableText8Bullet3Single0">
    <w:name w:val="~Table Text 8 Bullet #3 Single"/>
    <w:basedOn w:val="TableText8Bullet3Single"/>
    <w:uiPriority w:val="1"/>
    <w:semiHidden/>
    <w:qFormat/>
    <w:rsid w:val="00066C8A"/>
    <w:pPr>
      <w:shd w:val="clear" w:color="auto" w:fill="DBDCDD"/>
    </w:pPr>
  </w:style>
  <w:style w:type="paragraph" w:customStyle="1" w:styleId="TableText8Double0">
    <w:name w:val="~Table Text 8 Double"/>
    <w:basedOn w:val="TableText8Double"/>
    <w:uiPriority w:val="1"/>
    <w:semiHidden/>
    <w:rsid w:val="00066C8A"/>
    <w:pPr>
      <w:shd w:val="clear" w:color="auto" w:fill="DBDCDD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semiHidden/>
    <w:rsid w:val="00066C8A"/>
    <w:pPr>
      <w:shd w:val="clear" w:color="auto" w:fill="DBDCDD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semiHidden/>
    <w:qFormat/>
    <w:rsid w:val="00066C8A"/>
    <w:pPr>
      <w:shd w:val="clear" w:color="auto" w:fill="DBDCDD"/>
    </w:pPr>
  </w:style>
  <w:style w:type="paragraph" w:customStyle="1" w:styleId="TableText9BoldDouble0">
    <w:name w:val="~Table Text 9 Bold Double"/>
    <w:basedOn w:val="TableText9BoldDouble"/>
    <w:uiPriority w:val="1"/>
    <w:semiHidden/>
    <w:qFormat/>
    <w:rsid w:val="00066C8A"/>
    <w:pPr>
      <w:shd w:val="clear" w:color="auto" w:fill="DBDCDD"/>
    </w:pPr>
  </w:style>
  <w:style w:type="paragraph" w:customStyle="1" w:styleId="TableText9BoldSingle0">
    <w:name w:val="~Table Text 9 Bold Single"/>
    <w:basedOn w:val="TableText9BoldSingle"/>
    <w:uiPriority w:val="1"/>
    <w:semiHidden/>
    <w:qFormat/>
    <w:rsid w:val="00066C8A"/>
    <w:pPr>
      <w:shd w:val="clear" w:color="auto" w:fill="DBDCDD"/>
    </w:pPr>
  </w:style>
  <w:style w:type="paragraph" w:customStyle="1" w:styleId="TableText9Bullet1Double0">
    <w:name w:val="~Table Text 9 Bullet #1 Double"/>
    <w:basedOn w:val="TableText9Bullet1Double"/>
    <w:uiPriority w:val="1"/>
    <w:semiHidden/>
    <w:qFormat/>
    <w:rsid w:val="00066C8A"/>
    <w:pPr>
      <w:shd w:val="clear" w:color="auto" w:fill="DBDCDD"/>
    </w:pPr>
  </w:style>
  <w:style w:type="paragraph" w:customStyle="1" w:styleId="TableText9Bullet1Single0">
    <w:name w:val="~Table Text 9 Bullet #1 Single"/>
    <w:basedOn w:val="TableText9Bullet1Single"/>
    <w:uiPriority w:val="1"/>
    <w:semiHidden/>
    <w:qFormat/>
    <w:rsid w:val="00066C8A"/>
    <w:pPr>
      <w:shd w:val="clear" w:color="auto" w:fill="DBDCDD"/>
    </w:pPr>
  </w:style>
  <w:style w:type="paragraph" w:customStyle="1" w:styleId="TableText9Bullet2Double0">
    <w:name w:val="~Table Text 9 Bullet #2 Double"/>
    <w:basedOn w:val="TableText9Bullet2Double"/>
    <w:uiPriority w:val="1"/>
    <w:semiHidden/>
    <w:qFormat/>
    <w:rsid w:val="00066C8A"/>
    <w:pPr>
      <w:shd w:val="clear" w:color="auto" w:fill="DBDCDD"/>
    </w:pPr>
  </w:style>
  <w:style w:type="paragraph" w:customStyle="1" w:styleId="TableText9Bullet2Single0">
    <w:name w:val="~Table Text 9 Bullet #2 Single"/>
    <w:basedOn w:val="TableText9Bullet2Single"/>
    <w:uiPriority w:val="1"/>
    <w:semiHidden/>
    <w:qFormat/>
    <w:rsid w:val="00066C8A"/>
    <w:pPr>
      <w:shd w:val="clear" w:color="auto" w:fill="DBDCDD"/>
    </w:pPr>
  </w:style>
  <w:style w:type="paragraph" w:customStyle="1" w:styleId="TableText9Bullet3Double0">
    <w:name w:val="~Table Text 9 Bullet #3 Double"/>
    <w:basedOn w:val="TableText9Bullet3Double"/>
    <w:uiPriority w:val="1"/>
    <w:semiHidden/>
    <w:qFormat/>
    <w:rsid w:val="00066C8A"/>
    <w:pPr>
      <w:shd w:val="clear" w:color="auto" w:fill="DBDCDD"/>
    </w:pPr>
  </w:style>
  <w:style w:type="paragraph" w:customStyle="1" w:styleId="TableText9Bullet3Single0">
    <w:name w:val="~Table Text 9 Bullet #3 Single"/>
    <w:basedOn w:val="TableText9Bullet3Single"/>
    <w:uiPriority w:val="1"/>
    <w:semiHidden/>
    <w:qFormat/>
    <w:rsid w:val="00066C8A"/>
    <w:pPr>
      <w:shd w:val="clear" w:color="auto" w:fill="DBDCDD"/>
    </w:pPr>
  </w:style>
  <w:style w:type="paragraph" w:customStyle="1" w:styleId="TableText9Double0">
    <w:name w:val="~Table Text 9 Double"/>
    <w:basedOn w:val="TableText9Double"/>
    <w:uiPriority w:val="1"/>
    <w:semiHidden/>
    <w:qFormat/>
    <w:rsid w:val="00066C8A"/>
    <w:pPr>
      <w:shd w:val="clear" w:color="auto" w:fill="DBDCDD"/>
    </w:pPr>
  </w:style>
  <w:style w:type="paragraph" w:customStyle="1" w:styleId="TableText9Single0">
    <w:name w:val="~Table Text 9 Single"/>
    <w:basedOn w:val="TableText9Single"/>
    <w:uiPriority w:val="1"/>
    <w:semiHidden/>
    <w:qFormat/>
    <w:rsid w:val="00066C8A"/>
    <w:pPr>
      <w:shd w:val="clear" w:color="auto" w:fill="DBDCDD"/>
    </w:pPr>
  </w:style>
  <w:style w:type="paragraph" w:customStyle="1" w:styleId="TableFigureCaption0">
    <w:name w:val="~Table/Figure Caption"/>
    <w:basedOn w:val="TableFigureCaption"/>
    <w:uiPriority w:val="1"/>
    <w:semiHidden/>
    <w:rsid w:val="00066C8A"/>
    <w:pPr>
      <w:shd w:val="clear" w:color="auto" w:fill="DBDCDD"/>
    </w:pPr>
  </w:style>
  <w:style w:type="numbering" w:styleId="111111">
    <w:name w:val="Outline List 2"/>
    <w:basedOn w:val="NoList"/>
    <w:uiPriority w:val="99"/>
    <w:semiHidden/>
    <w:unhideWhenUsed/>
    <w:rsid w:val="008F45CF"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rsid w:val="008F45CF"/>
    <w:pPr>
      <w:numPr>
        <w:numId w:val="19"/>
      </w:numPr>
    </w:pPr>
  </w:style>
  <w:style w:type="character" w:customStyle="1" w:styleId="Heading1Char">
    <w:name w:val="Heading 1 Char"/>
    <w:basedOn w:val="DefaultParagraphFont"/>
    <w:link w:val="Heading1"/>
    <w:rsid w:val="00066C8A"/>
    <w:rPr>
      <w:rFonts w:ascii="Arial" w:eastAsia="PMingLiU" w:hAnsi="Arial" w:cs="Arial"/>
      <w:b/>
      <w:bCs/>
      <w:kern w:val="32"/>
      <w:sz w:val="36"/>
      <w:szCs w:val="32"/>
      <w:lang w:val="en-GB" w:bidi="ar-DZ"/>
    </w:rPr>
  </w:style>
  <w:style w:type="character" w:customStyle="1" w:styleId="Heading2Char">
    <w:name w:val="Heading 2 Char"/>
    <w:basedOn w:val="DefaultParagraphFont"/>
    <w:link w:val="Heading2"/>
    <w:rsid w:val="00066C8A"/>
    <w:rPr>
      <w:rFonts w:ascii="Arial" w:eastAsia="PMingLiU" w:hAnsi="Arial" w:cs="Arial"/>
      <w:b/>
      <w:bCs/>
      <w:iCs/>
      <w:sz w:val="32"/>
      <w:szCs w:val="28"/>
      <w:lang w:val="en-GB" w:bidi="ar-DZ"/>
    </w:rPr>
  </w:style>
  <w:style w:type="character" w:customStyle="1" w:styleId="Heading3Char">
    <w:name w:val="Heading 3 Char"/>
    <w:basedOn w:val="DefaultParagraphFont"/>
    <w:link w:val="Heading3"/>
    <w:rsid w:val="00066C8A"/>
    <w:rPr>
      <w:rFonts w:ascii="Arial" w:eastAsia="PMingLiU" w:hAnsi="Arial" w:cs="Arial"/>
      <w:b/>
      <w:bCs/>
      <w:sz w:val="28"/>
      <w:szCs w:val="26"/>
      <w:lang w:val="en-GB" w:bidi="ar-DZ"/>
    </w:rPr>
  </w:style>
  <w:style w:type="character" w:customStyle="1" w:styleId="Heading4Char">
    <w:name w:val="Heading 4 Char"/>
    <w:basedOn w:val="DefaultParagraphFont"/>
    <w:link w:val="Heading4"/>
    <w:rsid w:val="00066C8A"/>
    <w:rPr>
      <w:rFonts w:ascii="Arial" w:eastAsia="PMingLiU" w:hAnsi="Arial" w:cs="Times New Roman"/>
      <w:b/>
      <w:bCs/>
      <w:sz w:val="26"/>
      <w:szCs w:val="28"/>
      <w:lang w:val="en-GB" w:bidi="ar-DZ"/>
    </w:rPr>
  </w:style>
  <w:style w:type="character" w:customStyle="1" w:styleId="Heading5Char">
    <w:name w:val="Heading 5 Char"/>
    <w:basedOn w:val="DefaultParagraphFont"/>
    <w:link w:val="Heading5"/>
    <w:semiHidden/>
    <w:rsid w:val="00CC1C31"/>
    <w:rPr>
      <w:rFonts w:ascii="Arial" w:eastAsia="PMingLiU" w:hAnsi="Arial" w:cs="Times New Roman"/>
      <w:b/>
      <w:bCs/>
      <w:iCs/>
      <w:sz w:val="24"/>
      <w:szCs w:val="26"/>
      <w:lang w:val="en-GB" w:bidi="ar-DZ"/>
    </w:rPr>
  </w:style>
  <w:style w:type="character" w:customStyle="1" w:styleId="Heading6Char">
    <w:name w:val="Heading 6 Char"/>
    <w:basedOn w:val="DefaultParagraphFont"/>
    <w:link w:val="Heading6"/>
    <w:semiHidden/>
    <w:rsid w:val="00CC1C31"/>
    <w:rPr>
      <w:rFonts w:ascii="Arial" w:eastAsia="PMingLiU" w:hAnsi="Arial" w:cs="Times New Roman"/>
      <w:b/>
      <w:bCs/>
      <w:lang w:val="en-GB" w:bidi="ar-DZ"/>
    </w:rPr>
  </w:style>
  <w:style w:type="character" w:customStyle="1" w:styleId="Heading7Char">
    <w:name w:val="Heading 7 Char"/>
    <w:basedOn w:val="DefaultParagraphFont"/>
    <w:link w:val="Heading7"/>
    <w:semiHidden/>
    <w:rsid w:val="00CC1C31"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sid w:val="00CC1C31"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sid w:val="00CC1C31"/>
    <w:rPr>
      <w:rFonts w:ascii="Arial" w:eastAsia="PMingLiU" w:hAnsi="Arial" w:cs="Arial"/>
      <w:color w:val="000000"/>
      <w:sz w:val="2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rsid w:val="008F45CF"/>
    <w:pPr>
      <w:numPr>
        <w:numId w:val="20"/>
      </w:numPr>
    </w:pPr>
  </w:style>
  <w:style w:type="paragraph" w:styleId="BalloonText">
    <w:name w:val="Balloon Text"/>
    <w:basedOn w:val="Normal"/>
    <w:link w:val="BalloonTextChar"/>
    <w:semiHidden/>
    <w:rsid w:val="008F45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F45CF"/>
    <w:rPr>
      <w:rFonts w:ascii="Tahoma" w:eastAsia="PMingLiU" w:hAnsi="Tahoma" w:cs="Tahoma"/>
      <w:color w:val="000000"/>
      <w:sz w:val="16"/>
      <w:szCs w:val="16"/>
      <w:lang w:val="en-GB" w:bidi="ar-DZ"/>
    </w:rPr>
  </w:style>
  <w:style w:type="paragraph" w:styleId="Bibliography">
    <w:name w:val="Bibliography"/>
    <w:basedOn w:val="Normal"/>
    <w:next w:val="Normal"/>
    <w:uiPriority w:val="37"/>
    <w:semiHidden/>
    <w:unhideWhenUsed/>
    <w:rsid w:val="008F45CF"/>
  </w:style>
  <w:style w:type="paragraph" w:styleId="BlockText">
    <w:name w:val="Block Text"/>
    <w:basedOn w:val="Normal"/>
    <w:uiPriority w:val="99"/>
    <w:semiHidden/>
    <w:unhideWhenUsed/>
    <w:rsid w:val="008F45CF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1">
    <w:name w:val="Body Text"/>
    <w:basedOn w:val="Normal"/>
    <w:link w:val="BodyTextChar"/>
    <w:uiPriority w:val="99"/>
    <w:semiHidden/>
    <w:unhideWhenUsed/>
    <w:rsid w:val="008F45CF"/>
    <w:pPr>
      <w:spacing w:after="120"/>
    </w:pPr>
  </w:style>
  <w:style w:type="character" w:customStyle="1" w:styleId="BodyTextChar">
    <w:name w:val="Body Text Char"/>
    <w:basedOn w:val="DefaultParagraphFont"/>
    <w:link w:val="BodyText1"/>
    <w:uiPriority w:val="99"/>
    <w:semiHidden/>
    <w:rsid w:val="008F45CF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F45C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F45CF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45C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45CF"/>
    <w:rPr>
      <w:rFonts w:ascii="Arial" w:eastAsia="PMingLiU" w:hAnsi="Arial" w:cs="Times New Roman"/>
      <w:color w:val="000000"/>
      <w:sz w:val="16"/>
      <w:szCs w:val="16"/>
      <w:lang w:val="en-GB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rsid w:val="008F45CF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F45CF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F45C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F45CF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F45CF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F45CF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F45C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F45CF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45C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45CF"/>
    <w:rPr>
      <w:rFonts w:ascii="Arial" w:eastAsia="PMingLiU" w:hAnsi="Arial" w:cs="Times New Roman"/>
      <w:color w:val="000000"/>
      <w:sz w:val="16"/>
      <w:szCs w:val="16"/>
      <w:lang w:val="en-GB" w:bidi="ar-DZ"/>
    </w:rPr>
  </w:style>
  <w:style w:type="character" w:styleId="BookTitle">
    <w:name w:val="Book Title"/>
    <w:basedOn w:val="DefaultParagraphFont"/>
    <w:uiPriority w:val="33"/>
    <w:semiHidden/>
    <w:qFormat/>
    <w:rsid w:val="008F45CF"/>
    <w:rPr>
      <w:b/>
      <w:bCs/>
      <w:i/>
      <w:iCs/>
      <w:spacing w:val="5"/>
      <w:lang w:val="en-GB" w:bidi="ar-DZ"/>
    </w:rPr>
  </w:style>
  <w:style w:type="paragraph" w:styleId="Caption">
    <w:name w:val="caption"/>
    <w:basedOn w:val="BodyText"/>
    <w:next w:val="BodyText"/>
    <w:qFormat/>
    <w:rsid w:val="00066C8A"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8F45CF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F45CF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table" w:styleId="ColorfulGrid">
    <w:name w:val="Colorful Grid"/>
    <w:basedOn w:val="TableNormal"/>
    <w:uiPriority w:val="73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sid w:val="008F45CF"/>
    <w:rPr>
      <w:sz w:val="16"/>
      <w:szCs w:val="16"/>
      <w:lang w:val="en-GB" w:bidi="ar-DZ"/>
    </w:rPr>
  </w:style>
  <w:style w:type="paragraph" w:styleId="CommentText">
    <w:name w:val="annotation text"/>
    <w:basedOn w:val="Normal"/>
    <w:link w:val="CommentTextChar"/>
    <w:semiHidden/>
    <w:rsid w:val="008F45CF"/>
  </w:style>
  <w:style w:type="character" w:customStyle="1" w:styleId="CommentTextChar">
    <w:name w:val="Comment Text Char"/>
    <w:basedOn w:val="DefaultParagraphFont"/>
    <w:link w:val="CommentText"/>
    <w:semiHidden/>
    <w:rsid w:val="008F45CF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F45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F45CF"/>
    <w:rPr>
      <w:rFonts w:ascii="Arial" w:eastAsia="PMingLiU" w:hAnsi="Arial" w:cs="Times New Roman"/>
      <w:b/>
      <w:bCs/>
      <w:color w:val="000000"/>
      <w:sz w:val="20"/>
      <w:szCs w:val="20"/>
      <w:lang w:val="en-GB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sid w:val="008F45CF"/>
    <w:rPr>
      <w:b/>
      <w:bCs/>
      <w:lang w:val="en-GB" w:bidi="ar-DZ"/>
    </w:rPr>
  </w:style>
  <w:style w:type="table" w:styleId="DarkList">
    <w:name w:val="Dark List"/>
    <w:basedOn w:val="TableNormal"/>
    <w:uiPriority w:val="70"/>
    <w:semiHidden/>
    <w:unhideWhenUsed/>
    <w:rsid w:val="008F45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F45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F45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F45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F45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F45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F45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F45CF"/>
  </w:style>
  <w:style w:type="character" w:customStyle="1" w:styleId="DateChar">
    <w:name w:val="Date Char"/>
    <w:basedOn w:val="DefaultParagraphFont"/>
    <w:link w:val="Date"/>
    <w:uiPriority w:val="99"/>
    <w:semiHidden/>
    <w:rsid w:val="008F45CF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customStyle="1" w:styleId="DefaultText">
    <w:name w:val="Default Text"/>
    <w:basedOn w:val="Normal"/>
    <w:semiHidden/>
    <w:rsid w:val="008F45CF"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rsid w:val="008F45CF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F45CF"/>
    <w:rPr>
      <w:rFonts w:ascii="Tahoma" w:eastAsia="PMingLiU" w:hAnsi="Tahoma" w:cs="Tahoma"/>
      <w:color w:val="000000"/>
      <w:sz w:val="20"/>
      <w:szCs w:val="20"/>
      <w:shd w:val="clear" w:color="auto" w:fill="000080"/>
      <w:lang w:val="en-GB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F45C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F45CF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character" w:styleId="Emphasis">
    <w:name w:val="Emphasis"/>
    <w:basedOn w:val="DefaultParagraphFont"/>
    <w:uiPriority w:val="20"/>
    <w:semiHidden/>
    <w:qFormat/>
    <w:rsid w:val="008F45CF"/>
    <w:rPr>
      <w:i/>
      <w:iCs/>
      <w:lang w:val="en-GB" w:bidi="ar-DZ"/>
    </w:rPr>
  </w:style>
  <w:style w:type="character" w:styleId="EndnoteReference">
    <w:name w:val="endnote reference"/>
    <w:semiHidden/>
    <w:rsid w:val="008F45CF"/>
    <w:rPr>
      <w:vertAlign w:val="superscript"/>
      <w:lang w:val="en-GB" w:bidi="ar-DZ"/>
    </w:rPr>
  </w:style>
  <w:style w:type="paragraph" w:styleId="EndnoteText">
    <w:name w:val="endnote text"/>
    <w:basedOn w:val="Normal"/>
    <w:link w:val="EndnoteTextChar"/>
    <w:semiHidden/>
    <w:rsid w:val="008F45CF"/>
  </w:style>
  <w:style w:type="character" w:customStyle="1" w:styleId="EndnoteTextChar">
    <w:name w:val="Endnote Text Char"/>
    <w:basedOn w:val="DefaultParagraphFont"/>
    <w:link w:val="EndnoteText"/>
    <w:semiHidden/>
    <w:rsid w:val="008F45CF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EnvelopeAddress">
    <w:name w:val="envelope address"/>
    <w:basedOn w:val="Normal"/>
    <w:uiPriority w:val="99"/>
    <w:semiHidden/>
    <w:unhideWhenUsed/>
    <w:rsid w:val="008F45C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F45CF"/>
    <w:rPr>
      <w:rFonts w:asciiTheme="majorHAnsi" w:eastAsiaTheme="majorEastAsia" w:hAnsiTheme="majorHAnsi" w:cstheme="majorBidi"/>
    </w:rPr>
  </w:style>
  <w:style w:type="character" w:styleId="FollowedHyperlink">
    <w:name w:val="FollowedHyperlink"/>
    <w:semiHidden/>
    <w:rsid w:val="008F45CF"/>
    <w:rPr>
      <w:rFonts w:ascii="Arial" w:hAnsi="Arial"/>
      <w:color w:val="800080"/>
      <w:sz w:val="22"/>
      <w:u w:val="single"/>
      <w:lang w:val="en-GB" w:bidi="ar-DZ"/>
    </w:rPr>
  </w:style>
  <w:style w:type="paragraph" w:styleId="Footer0">
    <w:name w:val="footer"/>
    <w:link w:val="FooterChar"/>
    <w:uiPriority w:val="99"/>
    <w:rsid w:val="003F7481"/>
    <w:pPr>
      <w:tabs>
        <w:tab w:val="right" w:pos="7470"/>
      </w:tabs>
      <w:spacing w:after="0"/>
    </w:pPr>
    <w:rPr>
      <w:rFonts w:ascii="Arial" w:eastAsia="PMingLiU" w:hAnsi="Arial" w:cs="Times New Roman"/>
      <w:color w:val="000000"/>
      <w:sz w:val="16"/>
      <w:szCs w:val="20"/>
      <w:lang w:val="en-GB" w:bidi="ar-DZ"/>
    </w:rPr>
  </w:style>
  <w:style w:type="character" w:customStyle="1" w:styleId="FooterChar">
    <w:name w:val="Footer Char"/>
    <w:basedOn w:val="DefaultParagraphFont"/>
    <w:link w:val="Footer0"/>
    <w:uiPriority w:val="99"/>
    <w:rsid w:val="003F7481"/>
    <w:rPr>
      <w:rFonts w:ascii="Arial" w:eastAsia="PMingLiU" w:hAnsi="Arial" w:cs="Times New Roman"/>
      <w:color w:val="000000"/>
      <w:sz w:val="16"/>
      <w:szCs w:val="20"/>
      <w:lang w:val="en-GB" w:bidi="ar-DZ"/>
    </w:rPr>
  </w:style>
  <w:style w:type="character" w:styleId="FootnoteReference0">
    <w:name w:val="footnote reference"/>
    <w:semiHidden/>
    <w:rsid w:val="008F45CF"/>
    <w:rPr>
      <w:vertAlign w:val="superscript"/>
      <w:lang w:val="en-GB" w:bidi="ar-DZ"/>
    </w:rPr>
  </w:style>
  <w:style w:type="paragraph" w:styleId="FootnoteText0">
    <w:name w:val="footnote text"/>
    <w:basedOn w:val="Normal"/>
    <w:link w:val="FootnoteTextChar"/>
    <w:semiHidden/>
    <w:rsid w:val="008F45CF"/>
  </w:style>
  <w:style w:type="character" w:customStyle="1" w:styleId="FootnoteTextChar">
    <w:name w:val="Footnote Text Char"/>
    <w:basedOn w:val="DefaultParagraphFont"/>
    <w:link w:val="FootnoteText0"/>
    <w:semiHidden/>
    <w:rsid w:val="008F45CF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table" w:customStyle="1" w:styleId="GridTable1Light1">
    <w:name w:val="Grid Table 1 Light1"/>
    <w:basedOn w:val="TableNormal"/>
    <w:uiPriority w:val="46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8F45C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8F45C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8F45C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8F45C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8F45CF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F45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8F45C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8F45C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8F45C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8F45C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8F45C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8F45C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8F45C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8F45C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8F45C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8F45C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8F45C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8F45C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8F45C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0">
    <w:name w:val="header"/>
    <w:basedOn w:val="Headerleft"/>
    <w:link w:val="HeaderChar"/>
    <w:uiPriority w:val="99"/>
    <w:rsid w:val="00B67825"/>
  </w:style>
  <w:style w:type="character" w:customStyle="1" w:styleId="HeaderChar">
    <w:name w:val="Header Char"/>
    <w:basedOn w:val="DefaultParagraphFont"/>
    <w:link w:val="Header0"/>
    <w:uiPriority w:val="99"/>
    <w:rsid w:val="00B67825"/>
    <w:rPr>
      <w:rFonts w:ascii="Arial" w:eastAsia="PMingLiU" w:hAnsi="Arial" w:cs="Times New Roman"/>
      <w:sz w:val="18"/>
      <w:szCs w:val="20"/>
      <w:lang w:val="en-GB" w:bidi="ar-DZ"/>
    </w:rPr>
  </w:style>
  <w:style w:type="paragraph" w:customStyle="1" w:styleId="HeaderFooterText">
    <w:name w:val="Header_FooterText"/>
    <w:rsid w:val="00066C8A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val="en-GB" w:bidi="ar-DZ"/>
    </w:rPr>
  </w:style>
  <w:style w:type="paragraph" w:customStyle="1" w:styleId="Headline">
    <w:name w:val="Headline"/>
    <w:basedOn w:val="Normal"/>
    <w:semiHidden/>
    <w:rsid w:val="00066C8A"/>
    <w:pPr>
      <w:suppressAutoHyphens/>
      <w:spacing w:line="280" w:lineRule="exact"/>
    </w:pPr>
    <w:rPr>
      <w:sz w:val="24"/>
    </w:rPr>
  </w:style>
  <w:style w:type="paragraph" w:customStyle="1" w:styleId="HPEntityDetail">
    <w:name w:val="HP Entity Detail"/>
    <w:semiHidden/>
    <w:rsid w:val="008F45CF"/>
    <w:pPr>
      <w:framePr w:hSpace="144" w:wrap="around" w:vAnchor="page" w:hAnchor="margin" w:y="865"/>
      <w:spacing w:after="0" w:line="240" w:lineRule="auto"/>
      <w:ind w:left="2736"/>
    </w:pPr>
    <w:rPr>
      <w:rFonts w:ascii="Arial" w:eastAsia="PMingLiU" w:hAnsi="Arial" w:cs="Times New Roman"/>
      <w:color w:val="000000"/>
      <w:sz w:val="18"/>
      <w:szCs w:val="18"/>
      <w:lang w:val="en-GB" w:bidi="ar-DZ"/>
    </w:rPr>
  </w:style>
  <w:style w:type="paragraph" w:customStyle="1" w:styleId="HPFullPage">
    <w:name w:val="HP Full Page"/>
    <w:semiHidden/>
    <w:rsid w:val="008F45CF"/>
    <w:pPr>
      <w:spacing w:after="0" w:line="240" w:lineRule="auto"/>
    </w:pPr>
    <w:rPr>
      <w:rFonts w:ascii="Arial" w:eastAsia="Times New Roman" w:hAnsi="Arial" w:cs="Times New Roman"/>
      <w:sz w:val="16"/>
      <w:szCs w:val="18"/>
      <w:lang w:val="en-GB" w:bidi="ar-DZ"/>
    </w:rPr>
  </w:style>
  <w:style w:type="paragraph" w:customStyle="1" w:styleId="HPLogo">
    <w:name w:val="HP Logo"/>
    <w:basedOn w:val="Normal"/>
    <w:semiHidden/>
    <w:rsid w:val="008F45CF"/>
    <w:pPr>
      <w:framePr w:hSpace="141" w:wrap="around" w:vAnchor="page" w:hAnchor="margin" w:xAlign="right" w:y="1555"/>
      <w:jc w:val="right"/>
    </w:pPr>
    <w:rPr>
      <w:sz w:val="16"/>
    </w:rPr>
  </w:style>
  <w:style w:type="paragraph" w:customStyle="1" w:styleId="HPRecipientData">
    <w:name w:val="HP Recipient Data"/>
    <w:semiHidden/>
    <w:rsid w:val="008F45CF"/>
    <w:pPr>
      <w:numPr>
        <w:numId w:val="21"/>
      </w:numPr>
      <w:spacing w:after="20" w:line="240" w:lineRule="auto"/>
    </w:pPr>
    <w:rPr>
      <w:rFonts w:ascii="Arial" w:eastAsia="Times" w:hAnsi="Arial" w:cs="Arial"/>
      <w:sz w:val="18"/>
      <w:szCs w:val="18"/>
      <w:lang w:val="en-GB" w:bidi="ar-DZ"/>
    </w:rPr>
  </w:style>
  <w:style w:type="paragraph" w:customStyle="1" w:styleId="HPPropDate">
    <w:name w:val="HP Prop Date"/>
    <w:basedOn w:val="HPRecipientData"/>
    <w:semiHidden/>
    <w:rsid w:val="008F45CF"/>
  </w:style>
  <w:style w:type="paragraph" w:customStyle="1" w:styleId="HPSender">
    <w:name w:val="HP Sender"/>
    <w:next w:val="Normal"/>
    <w:link w:val="HPSenderChar"/>
    <w:semiHidden/>
    <w:rsid w:val="008F45CF"/>
    <w:pPr>
      <w:spacing w:after="0" w:line="240" w:lineRule="auto"/>
    </w:pPr>
    <w:rPr>
      <w:rFonts w:ascii="Arial" w:eastAsia="Times" w:hAnsi="Arial" w:cs="Arial"/>
      <w:sz w:val="18"/>
      <w:szCs w:val="16"/>
      <w:lang w:val="en-GB" w:bidi="ar-DZ"/>
    </w:rPr>
  </w:style>
  <w:style w:type="character" w:customStyle="1" w:styleId="HPSenderChar">
    <w:name w:val="HP Sender Char"/>
    <w:link w:val="HPSender"/>
    <w:semiHidden/>
    <w:rsid w:val="00CC1C31"/>
    <w:rPr>
      <w:rFonts w:ascii="Arial" w:eastAsia="Times" w:hAnsi="Arial" w:cs="Arial"/>
      <w:sz w:val="18"/>
      <w:szCs w:val="16"/>
      <w:lang w:val="en-GB" w:bidi="ar-DZ"/>
    </w:rPr>
  </w:style>
  <w:style w:type="paragraph" w:customStyle="1" w:styleId="HPSenderData">
    <w:name w:val="HP Sender Data"/>
    <w:basedOn w:val="HPSender"/>
    <w:semiHidden/>
    <w:rsid w:val="008F45CF"/>
    <w:rPr>
      <w:szCs w:val="18"/>
    </w:rPr>
  </w:style>
  <w:style w:type="paragraph" w:customStyle="1" w:styleId="HPBasicText">
    <w:name w:val="HP_BasicText"/>
    <w:semiHidden/>
    <w:rsid w:val="008F45CF"/>
    <w:pPr>
      <w:spacing w:after="120" w:line="240" w:lineRule="auto"/>
      <w:ind w:left="2736"/>
    </w:pPr>
    <w:rPr>
      <w:rFonts w:ascii="Arial" w:eastAsia="PMingLiU" w:hAnsi="Arial" w:cs="Times New Roman"/>
      <w:sz w:val="20"/>
      <w:szCs w:val="18"/>
      <w:lang w:val="en-GB" w:bidi="ar-DZ"/>
    </w:rPr>
  </w:style>
  <w:style w:type="paragraph" w:customStyle="1" w:styleId="HPBullet">
    <w:name w:val="HP_Bullet"/>
    <w:basedOn w:val="HPBasicText"/>
    <w:semiHidden/>
    <w:rsid w:val="008F45CF"/>
    <w:pPr>
      <w:tabs>
        <w:tab w:val="num" w:pos="3096"/>
      </w:tabs>
      <w:spacing w:after="0"/>
      <w:ind w:left="3096" w:hanging="360"/>
    </w:pPr>
  </w:style>
  <w:style w:type="paragraph" w:customStyle="1" w:styleId="HPBulletDouble">
    <w:name w:val="HP_Bullet Double"/>
    <w:basedOn w:val="HPBullet"/>
    <w:semiHidden/>
    <w:qFormat/>
    <w:rsid w:val="008F45CF"/>
    <w:pPr>
      <w:spacing w:after="120"/>
    </w:pPr>
  </w:style>
  <w:style w:type="paragraph" w:customStyle="1" w:styleId="HPEsenderinfo">
    <w:name w:val="HPE sender info"/>
    <w:basedOn w:val="Normal"/>
    <w:semiHidden/>
    <w:qFormat/>
    <w:rsid w:val="008F45CF"/>
    <w:pPr>
      <w:suppressAutoHyphens/>
      <w:spacing w:line="210" w:lineRule="exact"/>
    </w:pPr>
    <w:rPr>
      <w:rFonts w:eastAsia="Times New Roman"/>
      <w:sz w:val="17"/>
    </w:rPr>
  </w:style>
  <w:style w:type="paragraph" w:customStyle="1" w:styleId="HPEsenderaddress">
    <w:name w:val="HPE sender address"/>
    <w:basedOn w:val="HPEsenderinfo"/>
    <w:semiHidden/>
    <w:qFormat/>
    <w:rsid w:val="008F45CF"/>
    <w:pPr>
      <w:spacing w:line="220" w:lineRule="exact"/>
    </w:pPr>
  </w:style>
  <w:style w:type="paragraph" w:customStyle="1" w:styleId="HPEsenderinfobold">
    <w:name w:val="HPE sender info bold"/>
    <w:basedOn w:val="HPEsenderinfo"/>
    <w:next w:val="HPEsenderinfo"/>
    <w:semiHidden/>
    <w:qFormat/>
    <w:rsid w:val="008F45CF"/>
    <w:rPr>
      <w:rFonts w:ascii="Metric Semibold" w:hAnsi="Metric Semibold"/>
    </w:rPr>
  </w:style>
  <w:style w:type="paragraph" w:customStyle="1" w:styleId="hpecomurl">
    <w:name w:val="hpe.com url"/>
    <w:basedOn w:val="HPEsenderinfobold"/>
    <w:semiHidden/>
    <w:qFormat/>
    <w:rsid w:val="008F45CF"/>
  </w:style>
  <w:style w:type="character" w:styleId="HTMLAcronym">
    <w:name w:val="HTML Acronym"/>
    <w:basedOn w:val="DefaultParagraphFont"/>
    <w:uiPriority w:val="99"/>
    <w:semiHidden/>
    <w:unhideWhenUsed/>
    <w:rsid w:val="008F45CF"/>
    <w:rPr>
      <w:lang w:val="en-GB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F45C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F45CF"/>
    <w:rPr>
      <w:rFonts w:ascii="Arial" w:eastAsia="PMingLiU" w:hAnsi="Arial" w:cs="Times New Roman"/>
      <w:i/>
      <w:iCs/>
      <w:color w:val="000000"/>
      <w:sz w:val="20"/>
      <w:szCs w:val="20"/>
      <w:lang w:val="en-GB" w:bidi="ar-DZ"/>
    </w:rPr>
  </w:style>
  <w:style w:type="character" w:styleId="HTMLCite">
    <w:name w:val="HTML Cite"/>
    <w:basedOn w:val="DefaultParagraphFont"/>
    <w:uiPriority w:val="99"/>
    <w:semiHidden/>
    <w:unhideWhenUsed/>
    <w:rsid w:val="008F45CF"/>
    <w:rPr>
      <w:i/>
      <w:iCs/>
      <w:lang w:val="en-GB" w:bidi="ar-DZ"/>
    </w:rPr>
  </w:style>
  <w:style w:type="character" w:styleId="HTMLCode">
    <w:name w:val="HTML Code"/>
    <w:basedOn w:val="DefaultParagraphFont"/>
    <w:uiPriority w:val="99"/>
    <w:semiHidden/>
    <w:unhideWhenUsed/>
    <w:rsid w:val="008F45CF"/>
    <w:rPr>
      <w:rFonts w:ascii="Consolas" w:hAnsi="Consolas"/>
      <w:sz w:val="20"/>
      <w:szCs w:val="20"/>
      <w:lang w:val="en-GB" w:bidi="ar-DZ"/>
    </w:rPr>
  </w:style>
  <w:style w:type="character" w:styleId="HTMLDefinition">
    <w:name w:val="HTML Definition"/>
    <w:basedOn w:val="DefaultParagraphFont"/>
    <w:uiPriority w:val="99"/>
    <w:semiHidden/>
    <w:unhideWhenUsed/>
    <w:rsid w:val="008F45CF"/>
    <w:rPr>
      <w:i/>
      <w:iCs/>
      <w:lang w:val="en-GB" w:bidi="ar-DZ"/>
    </w:rPr>
  </w:style>
  <w:style w:type="character" w:styleId="HTMLKeyboard">
    <w:name w:val="HTML Keyboard"/>
    <w:basedOn w:val="DefaultParagraphFont"/>
    <w:uiPriority w:val="99"/>
    <w:semiHidden/>
    <w:unhideWhenUsed/>
    <w:rsid w:val="008F45CF"/>
    <w:rPr>
      <w:rFonts w:ascii="Consolas" w:hAnsi="Consolas"/>
      <w:sz w:val="20"/>
      <w:szCs w:val="20"/>
      <w:lang w:val="en-GB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5CF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5CF"/>
    <w:rPr>
      <w:rFonts w:ascii="Consolas" w:eastAsia="PMingLiU" w:hAnsi="Consolas" w:cs="Times New Roman"/>
      <w:color w:val="000000"/>
      <w:sz w:val="20"/>
      <w:szCs w:val="20"/>
      <w:lang w:val="en-GB" w:bidi="ar-DZ"/>
    </w:rPr>
  </w:style>
  <w:style w:type="character" w:styleId="HTMLSample">
    <w:name w:val="HTML Sample"/>
    <w:basedOn w:val="DefaultParagraphFont"/>
    <w:uiPriority w:val="99"/>
    <w:semiHidden/>
    <w:unhideWhenUsed/>
    <w:rsid w:val="008F45CF"/>
    <w:rPr>
      <w:rFonts w:ascii="Consolas" w:hAnsi="Consolas"/>
      <w:sz w:val="24"/>
      <w:szCs w:val="24"/>
      <w:lang w:val="en-GB" w:bidi="ar-DZ"/>
    </w:rPr>
  </w:style>
  <w:style w:type="character" w:styleId="HTMLTypewriter">
    <w:name w:val="HTML Typewriter"/>
    <w:basedOn w:val="DefaultParagraphFont"/>
    <w:uiPriority w:val="99"/>
    <w:semiHidden/>
    <w:unhideWhenUsed/>
    <w:rsid w:val="008F45CF"/>
    <w:rPr>
      <w:rFonts w:ascii="Consolas" w:hAnsi="Consolas"/>
      <w:sz w:val="20"/>
      <w:szCs w:val="20"/>
      <w:lang w:val="en-GB" w:bidi="ar-DZ"/>
    </w:rPr>
  </w:style>
  <w:style w:type="character" w:styleId="HTMLVariable">
    <w:name w:val="HTML Variable"/>
    <w:basedOn w:val="DefaultParagraphFont"/>
    <w:uiPriority w:val="99"/>
    <w:semiHidden/>
    <w:unhideWhenUsed/>
    <w:rsid w:val="008F45CF"/>
    <w:rPr>
      <w:i/>
      <w:iCs/>
      <w:lang w:val="en-GB" w:bidi="ar-DZ"/>
    </w:rPr>
  </w:style>
  <w:style w:type="character" w:styleId="Hyperlink">
    <w:name w:val="Hyperlink"/>
    <w:uiPriority w:val="99"/>
    <w:rsid w:val="00CC1C31"/>
    <w:rPr>
      <w:rFonts w:ascii="Arial" w:hAnsi="Arial"/>
      <w:color w:val="auto"/>
      <w:sz w:val="20"/>
      <w:szCs w:val="18"/>
      <w:u w:val="single"/>
      <w:lang w:val="en-GB" w:bidi="ar-DZ"/>
    </w:rPr>
  </w:style>
  <w:style w:type="paragraph" w:styleId="Index1">
    <w:name w:val="index 1"/>
    <w:basedOn w:val="Normal"/>
    <w:next w:val="Normal"/>
    <w:autoRedefine/>
    <w:semiHidden/>
    <w:rsid w:val="008F45CF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8F45CF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8F45CF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8F45CF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8F45CF"/>
    <w:pPr>
      <w:numPr>
        <w:numId w:val="22"/>
      </w:numPr>
    </w:pPr>
  </w:style>
  <w:style w:type="paragraph" w:styleId="Index6">
    <w:name w:val="index 6"/>
    <w:basedOn w:val="Normal"/>
    <w:next w:val="Normal"/>
    <w:autoRedefine/>
    <w:semiHidden/>
    <w:rsid w:val="008F45CF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8F45CF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8F45CF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8F45CF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8F45CF"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8F45CF"/>
    <w:rPr>
      <w:i/>
      <w:iCs/>
      <w:color w:val="5B9BD5" w:themeColor="accent1"/>
      <w:lang w:val="en-GB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F45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1C31"/>
    <w:rPr>
      <w:rFonts w:ascii="Arial" w:eastAsia="PMingLiU" w:hAnsi="Arial" w:cs="Times New Roman"/>
      <w:i/>
      <w:iCs/>
      <w:color w:val="5B9BD5" w:themeColor="accent1"/>
      <w:sz w:val="20"/>
      <w:szCs w:val="20"/>
      <w:lang w:val="en-GB" w:bidi="ar-DZ"/>
    </w:rPr>
  </w:style>
  <w:style w:type="character" w:styleId="IntenseReference">
    <w:name w:val="Intense Reference"/>
    <w:basedOn w:val="DefaultParagraphFont"/>
    <w:uiPriority w:val="32"/>
    <w:semiHidden/>
    <w:qFormat/>
    <w:rsid w:val="008F45CF"/>
    <w:rPr>
      <w:b/>
      <w:bCs/>
      <w:smallCaps/>
      <w:color w:val="5B9BD5" w:themeColor="accent1"/>
      <w:spacing w:val="5"/>
      <w:lang w:val="en-GB" w:bidi="ar-DZ"/>
    </w:rPr>
  </w:style>
  <w:style w:type="table" w:styleId="LightGrid">
    <w:name w:val="Light Grid"/>
    <w:basedOn w:val="TableNormal"/>
    <w:uiPriority w:val="62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F45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F45C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F45C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F45C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F45C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F45C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F45C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F45CF"/>
    <w:rPr>
      <w:lang w:val="en-GB" w:bidi="ar-DZ"/>
    </w:rPr>
  </w:style>
  <w:style w:type="paragraph" w:styleId="List">
    <w:name w:val="List"/>
    <w:basedOn w:val="Normal"/>
    <w:uiPriority w:val="99"/>
    <w:semiHidden/>
    <w:unhideWhenUsed/>
    <w:rsid w:val="008F45C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F45C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F45C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F45C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F45CF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8F45CF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F45CF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F45CF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F45CF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F45CF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F45C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F45C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F45C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F45C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F45CF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F45CF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F45C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F45C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F45C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F45CF"/>
    <w:pPr>
      <w:numPr>
        <w:numId w:val="3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F45CF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8F45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8F45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8F45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8F45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8F45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8F45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8F45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8F45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8F45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8F45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8F45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8F45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8F45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8F45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8F45C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8F45C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8F45C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8F45C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8F45C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8F45C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8F45C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8F45C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8F45C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8F45C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8F45C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8F45C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rsid w:val="008F45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val="en-GB" w:bidi="ar-DZ"/>
    </w:rPr>
  </w:style>
  <w:style w:type="character" w:customStyle="1" w:styleId="MacroTextChar">
    <w:name w:val="Macro Text Char"/>
    <w:basedOn w:val="DefaultParagraphFont"/>
    <w:link w:val="MacroText"/>
    <w:semiHidden/>
    <w:rsid w:val="008F45CF"/>
    <w:rPr>
      <w:rFonts w:ascii="Courier New" w:eastAsia="PMingLiU" w:hAnsi="Courier New" w:cs="Courier New"/>
      <w:color w:val="000000"/>
      <w:sz w:val="20"/>
      <w:szCs w:val="20"/>
      <w:lang w:val="en-GB" w:bidi="ar-DZ"/>
    </w:rPr>
  </w:style>
  <w:style w:type="table" w:styleId="MediumGrid1">
    <w:name w:val="Medium Grid 1"/>
    <w:basedOn w:val="TableNormal"/>
    <w:uiPriority w:val="67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F45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F45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F45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F45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F45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F45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F45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F45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F45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F45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F45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F45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F45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F45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F45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F45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F45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F45CF"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GB" w:bidi="ar-DZ"/>
    </w:rPr>
  </w:style>
  <w:style w:type="paragraph" w:styleId="NoSpacing">
    <w:name w:val="No Spacing"/>
    <w:link w:val="NoSpacingChar"/>
    <w:uiPriority w:val="1"/>
    <w:qFormat/>
    <w:rsid w:val="008F45CF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NormalWeb">
    <w:name w:val="Normal (Web)"/>
    <w:basedOn w:val="Normal"/>
    <w:uiPriority w:val="99"/>
    <w:semiHidden/>
    <w:unhideWhenUsed/>
    <w:rsid w:val="008F45C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F45C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F45C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F45CF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character" w:styleId="PageNumber">
    <w:name w:val="page number"/>
    <w:semiHidden/>
    <w:rsid w:val="008F45CF"/>
    <w:rPr>
      <w:rFonts w:ascii="Arial" w:hAnsi="Arial"/>
      <w:sz w:val="18"/>
      <w:szCs w:val="18"/>
      <w:lang w:val="en-GB" w:bidi="ar-DZ"/>
    </w:rPr>
  </w:style>
  <w:style w:type="character" w:styleId="PlaceholderText">
    <w:name w:val="Placeholder Text"/>
    <w:basedOn w:val="DefaultParagraphFont"/>
    <w:uiPriority w:val="99"/>
    <w:semiHidden/>
    <w:rsid w:val="008F45CF"/>
    <w:rPr>
      <w:color w:val="808080"/>
      <w:lang w:val="en-GB" w:bidi="ar-DZ"/>
    </w:rPr>
  </w:style>
  <w:style w:type="table" w:customStyle="1" w:styleId="PlainTable11">
    <w:name w:val="Plain Table 11"/>
    <w:basedOn w:val="TableNormal"/>
    <w:uiPriority w:val="41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8F45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8F45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8F45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8F45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F45C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45CF"/>
    <w:rPr>
      <w:rFonts w:ascii="Consolas" w:eastAsia="PMingLiU" w:hAnsi="Consolas" w:cs="Times New Roman"/>
      <w:color w:val="000000"/>
      <w:sz w:val="21"/>
      <w:szCs w:val="21"/>
      <w:lang w:val="en-GB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8F45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1C31"/>
    <w:rPr>
      <w:rFonts w:ascii="Arial" w:eastAsia="PMingLiU" w:hAnsi="Arial" w:cs="Times New Roman"/>
      <w:i/>
      <w:iCs/>
      <w:color w:val="404040" w:themeColor="text1" w:themeTint="BF"/>
      <w:sz w:val="20"/>
      <w:szCs w:val="20"/>
      <w:lang w:val="en-GB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F45C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F45CF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F45CF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F45CF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character" w:styleId="Strong">
    <w:name w:val="Strong"/>
    <w:basedOn w:val="DefaultParagraphFont"/>
    <w:uiPriority w:val="22"/>
    <w:semiHidden/>
    <w:qFormat/>
    <w:rsid w:val="008F45CF"/>
    <w:rPr>
      <w:b/>
      <w:bCs/>
      <w:lang w:val="en-GB" w:bidi="ar-DZ"/>
    </w:rPr>
  </w:style>
  <w:style w:type="paragraph" w:customStyle="1" w:styleId="Style1">
    <w:name w:val="Style1"/>
    <w:basedOn w:val="LeadInText"/>
    <w:semiHidden/>
    <w:qFormat/>
    <w:rsid w:val="008F45CF"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8F45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C1C31"/>
    <w:rPr>
      <w:rFonts w:eastAsiaTheme="minorEastAsia"/>
      <w:color w:val="5A5A5A" w:themeColor="text1" w:themeTint="A5"/>
      <w:spacing w:val="15"/>
      <w:sz w:val="20"/>
      <w:lang w:val="en-GB" w:bidi="ar-DZ"/>
    </w:rPr>
  </w:style>
  <w:style w:type="character" w:styleId="SubtleEmphasis">
    <w:name w:val="Subtle Emphasis"/>
    <w:basedOn w:val="DefaultParagraphFont"/>
    <w:uiPriority w:val="19"/>
    <w:semiHidden/>
    <w:qFormat/>
    <w:rsid w:val="008F45CF"/>
    <w:rPr>
      <w:i/>
      <w:iCs/>
      <w:color w:val="404040" w:themeColor="text1" w:themeTint="BF"/>
      <w:lang w:val="en-GB" w:bidi="ar-DZ"/>
    </w:rPr>
  </w:style>
  <w:style w:type="character" w:styleId="SubtleReference">
    <w:name w:val="Subtle Reference"/>
    <w:basedOn w:val="DefaultParagraphFont"/>
    <w:uiPriority w:val="31"/>
    <w:semiHidden/>
    <w:qFormat/>
    <w:rsid w:val="008F45CF"/>
    <w:rPr>
      <w:smallCaps/>
      <w:color w:val="5A5A5A" w:themeColor="text1" w:themeTint="A5"/>
      <w:lang w:val="en-GB" w:bidi="ar-DZ"/>
    </w:rPr>
  </w:style>
  <w:style w:type="table" w:styleId="Table3Deffects1">
    <w:name w:val="Table 3D effects 1"/>
    <w:basedOn w:val="TableNormal"/>
    <w:uiPriority w:val="99"/>
    <w:semiHidden/>
    <w:unhideWhenUsed/>
    <w:rsid w:val="008F45CF"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F45CF"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F45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F45CF"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F45CF"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F45CF"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F45CF"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F45CF"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F45CF"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F45CF"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F45CF"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8F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F45CF"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8F45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F45CF"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F45CF"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F45CF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F45CF"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F45CF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8F45CF"/>
    <w:pPr>
      <w:ind w:left="220" w:hanging="220"/>
    </w:pPr>
  </w:style>
  <w:style w:type="paragraph" w:styleId="TableofFigures">
    <w:name w:val="table of figures"/>
    <w:uiPriority w:val="99"/>
    <w:rsid w:val="00984302"/>
    <w:pPr>
      <w:tabs>
        <w:tab w:val="left" w:pos="425"/>
        <w:tab w:val="right" w:leader="dot" w:pos="12514"/>
      </w:tabs>
      <w:spacing w:after="120" w:line="240" w:lineRule="auto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 w:bidi="ar-DZ"/>
    </w:rPr>
  </w:style>
  <w:style w:type="table" w:styleId="TableProfessional">
    <w:name w:val="Table Professional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F45CF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F45CF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F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F45CF"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F45CF"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F45C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8F45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C1C31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bidi="ar-DZ"/>
    </w:rPr>
  </w:style>
  <w:style w:type="paragraph" w:styleId="TOAHeading">
    <w:name w:val="toa heading"/>
    <w:basedOn w:val="Normal"/>
    <w:next w:val="Normal"/>
    <w:semiHidden/>
    <w:rsid w:val="008F45CF"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2"/>
    <w:rsid w:val="00984302"/>
    <w:pPr>
      <w:tabs>
        <w:tab w:val="left" w:pos="567"/>
        <w:tab w:val="right" w:leader="dot" w:pos="12514"/>
      </w:tabs>
      <w:spacing w:before="60" w:after="60" w:line="220" w:lineRule="atLeast"/>
    </w:pPr>
    <w:rPr>
      <w:rFonts w:ascii="Arial" w:eastAsia="Calibri" w:hAnsi="Arial" w:cs="Times New Roman"/>
      <w:b/>
      <w:noProof/>
      <w:sz w:val="20"/>
      <w:szCs w:val="20"/>
      <w:lang w:val="en-GB" w:eastAsia="en-GB" w:bidi="ar-DZ"/>
    </w:rPr>
  </w:style>
  <w:style w:type="paragraph" w:styleId="TOC2">
    <w:name w:val="toc 2"/>
    <w:next w:val="BodyText"/>
    <w:uiPriority w:val="2"/>
    <w:rsid w:val="00984302"/>
    <w:pPr>
      <w:tabs>
        <w:tab w:val="left" w:pos="1134"/>
        <w:tab w:val="right" w:leader="dot" w:pos="12514"/>
      </w:tabs>
      <w:spacing w:after="20" w:line="220" w:lineRule="atLeast"/>
      <w:ind w:left="1008" w:hanging="576"/>
    </w:pPr>
    <w:rPr>
      <w:rFonts w:ascii="Arial" w:eastAsia="PMingLiU" w:hAnsi="Arial" w:cs="Times New Roman"/>
      <w:sz w:val="20"/>
      <w:szCs w:val="18"/>
      <w:lang w:val="en-GB" w:bidi="ar-DZ"/>
    </w:rPr>
  </w:style>
  <w:style w:type="paragraph" w:styleId="TOC3">
    <w:name w:val="toc 3"/>
    <w:next w:val="BodyText"/>
    <w:uiPriority w:val="39"/>
    <w:rsid w:val="00984302"/>
    <w:pPr>
      <w:tabs>
        <w:tab w:val="left" w:pos="1701"/>
        <w:tab w:val="right" w:leader="dot" w:pos="12514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 w:val="20"/>
      <w:szCs w:val="18"/>
      <w:lang w:val="en-GB" w:eastAsia="en-GB" w:bidi="ar-DZ"/>
    </w:rPr>
  </w:style>
  <w:style w:type="paragraph" w:styleId="TOC4">
    <w:name w:val="toc 4"/>
    <w:next w:val="BodyText"/>
    <w:uiPriority w:val="39"/>
    <w:rsid w:val="00984302"/>
    <w:pPr>
      <w:tabs>
        <w:tab w:val="left" w:pos="2610"/>
        <w:tab w:val="right" w:leader="dot" w:pos="9360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  <w:sz w:val="20"/>
      <w:lang w:val="en-GB" w:bidi="ar-DZ"/>
    </w:rPr>
  </w:style>
  <w:style w:type="paragraph" w:styleId="TOC5">
    <w:name w:val="toc 5"/>
    <w:next w:val="BodyText"/>
    <w:uiPriority w:val="39"/>
    <w:rsid w:val="00066C8A"/>
    <w:pPr>
      <w:tabs>
        <w:tab w:val="left" w:pos="3690"/>
        <w:tab w:val="right" w:leader="dot" w:pos="9360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  <w:lang w:val="en-GB" w:bidi="ar-DZ"/>
    </w:rPr>
  </w:style>
  <w:style w:type="paragraph" w:styleId="TOC6">
    <w:name w:val="toc 6"/>
    <w:next w:val="BodyText"/>
    <w:uiPriority w:val="39"/>
    <w:rsid w:val="00066C8A"/>
    <w:pPr>
      <w:tabs>
        <w:tab w:val="left" w:pos="4950"/>
        <w:tab w:val="right" w:leader="dot" w:pos="9360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  <w:lang w:val="en-GB" w:bidi="ar-DZ"/>
    </w:rPr>
  </w:style>
  <w:style w:type="paragraph" w:styleId="TOC7">
    <w:name w:val="toc 7"/>
    <w:basedOn w:val="Normal"/>
    <w:next w:val="BodyText"/>
    <w:semiHidden/>
    <w:rsid w:val="00066C8A"/>
    <w:pPr>
      <w:tabs>
        <w:tab w:val="right" w:pos="8525"/>
      </w:tabs>
      <w:ind w:left="2952" w:hanging="1152"/>
    </w:pPr>
  </w:style>
  <w:style w:type="paragraph" w:styleId="TOC8">
    <w:name w:val="toc 8"/>
    <w:basedOn w:val="Normal"/>
    <w:next w:val="BodyText"/>
    <w:semiHidden/>
    <w:rsid w:val="00066C8A"/>
    <w:pPr>
      <w:tabs>
        <w:tab w:val="right" w:pos="8525"/>
      </w:tabs>
      <w:ind w:left="3456" w:hanging="1296"/>
    </w:pPr>
  </w:style>
  <w:style w:type="paragraph" w:styleId="TOC9">
    <w:name w:val="toc 9"/>
    <w:basedOn w:val="Normal"/>
    <w:next w:val="BodyText"/>
    <w:semiHidden/>
    <w:rsid w:val="00066C8A"/>
    <w:pPr>
      <w:tabs>
        <w:tab w:val="right" w:pos="8525"/>
      </w:tabs>
      <w:ind w:left="3960" w:hanging="1440"/>
    </w:pPr>
  </w:style>
  <w:style w:type="paragraph" w:styleId="TOCHeading">
    <w:name w:val="TOC Heading"/>
    <w:next w:val="TOC1"/>
    <w:uiPriority w:val="2"/>
    <w:qFormat/>
    <w:rsid w:val="00471AAC"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val="en-GB" w:bidi="ar-DZ"/>
    </w:rPr>
  </w:style>
  <w:style w:type="paragraph" w:customStyle="1" w:styleId="TOF1">
    <w:name w:val="TOF 1"/>
    <w:basedOn w:val="TOC1"/>
    <w:uiPriority w:val="2"/>
    <w:rsid w:val="008F45CF"/>
    <w:pPr>
      <w:tabs>
        <w:tab w:val="left" w:pos="1134"/>
      </w:tabs>
    </w:pPr>
  </w:style>
  <w:style w:type="paragraph" w:customStyle="1" w:styleId="TopLine">
    <w:name w:val="Top Line"/>
    <w:basedOn w:val="Normal"/>
    <w:uiPriority w:val="2"/>
    <w:rsid w:val="008F45CF"/>
    <w:pPr>
      <w:pBdr>
        <w:bottom w:val="single" w:sz="18" w:space="1" w:color="auto"/>
      </w:pBdr>
    </w:pPr>
  </w:style>
  <w:style w:type="paragraph" w:customStyle="1" w:styleId="TOT1">
    <w:name w:val="TOT 1"/>
    <w:basedOn w:val="Normal"/>
    <w:uiPriority w:val="2"/>
    <w:qFormat/>
    <w:rsid w:val="00984302"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</w:rPr>
  </w:style>
  <w:style w:type="table" w:customStyle="1" w:styleId="TableGrid10">
    <w:name w:val="Table Grid1"/>
    <w:basedOn w:val="TableNormal"/>
    <w:next w:val="TableGrid"/>
    <w:uiPriority w:val="39"/>
    <w:rsid w:val="00D43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left">
    <w:name w:val="Header.left"/>
    <w:uiPriority w:val="1"/>
    <w:qFormat/>
    <w:rsid w:val="00066C8A"/>
    <w:pPr>
      <w:spacing w:after="0" w:line="240" w:lineRule="auto"/>
    </w:pPr>
    <w:rPr>
      <w:rFonts w:ascii="Arial" w:eastAsia="PMingLiU" w:hAnsi="Arial" w:cs="Times New Roman"/>
      <w:sz w:val="18"/>
      <w:szCs w:val="20"/>
      <w:lang w:val="en-GB" w:bidi="ar-DZ"/>
    </w:rPr>
  </w:style>
  <w:style w:type="table" w:customStyle="1" w:styleId="DXC">
    <w:name w:val="DXC"/>
    <w:basedOn w:val="TableNormal"/>
    <w:uiPriority w:val="99"/>
    <w:rsid w:val="00D43C04"/>
    <w:pPr>
      <w:spacing w:after="0" w:line="240" w:lineRule="auto"/>
    </w:pPr>
    <w:rPr>
      <w:rFonts w:ascii="Arial" w:hAnsi="Arial"/>
      <w:sz w:val="18"/>
    </w:rPr>
    <w:tblPr>
      <w:jc w:val="center"/>
      <w:tblBorders>
        <w:bottom w:val="single" w:sz="4" w:space="0" w:color="808080"/>
        <w:insideH w:val="single" w:sz="4" w:space="0" w:color="808080"/>
      </w:tblBorders>
      <w:tblCellMar>
        <w:left w:w="72" w:type="dxa"/>
        <w:right w:w="72" w:type="dxa"/>
      </w:tblCellMar>
    </w:tblPr>
    <w:trPr>
      <w:jc w:val="center"/>
    </w:trPr>
    <w:tblStylePr w:type="firstRow">
      <w:rPr>
        <w:rFonts w:ascii="Arial" w:hAnsi="Arial"/>
        <w:sz w:val="18"/>
      </w:rPr>
      <w:tblPr/>
      <w:tcPr>
        <w:tcBorders>
          <w:bottom w:val="single" w:sz="12" w:space="0" w:color="auto"/>
        </w:tcBorders>
      </w:tcPr>
    </w:tblStylePr>
  </w:style>
  <w:style w:type="paragraph" w:customStyle="1" w:styleId="TableNumbers9Auto1Single">
    <w:name w:val="*Table Numbers 9 (Auto) #1 Single"/>
    <w:uiPriority w:val="1"/>
    <w:qFormat/>
    <w:rsid w:val="00066C8A"/>
    <w:pPr>
      <w:numPr>
        <w:numId w:val="61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val="en-GB" w:bidi="ar-DZ"/>
    </w:rPr>
  </w:style>
  <w:style w:type="paragraph" w:customStyle="1" w:styleId="TableNumbers9Auto2Single">
    <w:name w:val="*Table Numbers 9 (Auto) #2 Single"/>
    <w:uiPriority w:val="1"/>
    <w:qFormat/>
    <w:rsid w:val="00066C8A"/>
    <w:pPr>
      <w:numPr>
        <w:numId w:val="60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val="en-GB" w:bidi="ar-DZ"/>
    </w:rPr>
  </w:style>
  <w:style w:type="paragraph" w:customStyle="1" w:styleId="spacer">
    <w:name w:val="spacer"/>
    <w:qFormat/>
    <w:rsid w:val="00D43C04"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val="en-GB" w:bidi="ar-DZ"/>
    </w:rPr>
  </w:style>
  <w:style w:type="table" w:customStyle="1" w:styleId="DXCSubhead">
    <w:name w:val="DXC Subhead"/>
    <w:basedOn w:val="DXC"/>
    <w:uiPriority w:val="99"/>
    <w:rsid w:val="00D43C04"/>
    <w:tblPr>
      <w:tblBorders>
        <w:bottom w:val="single" w:sz="4" w:space="0" w:color="000000"/>
        <w:insideH w:val="single" w:sz="4" w:space="0" w:color="000000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pPr>
        <w:jc w:val="left"/>
      </w:pPr>
      <w:rPr>
        <w:rFonts w:ascii="Arial" w:hAnsi="Arial"/>
        <w:sz w:val="18"/>
      </w:rPr>
      <w:tblPr/>
      <w:tcPr>
        <w:tcBorders>
          <w:bottom w:val="single" w:sz="4" w:space="0" w:color="D9D9D9"/>
        </w:tcBorders>
        <w:shd w:val="clear" w:color="auto" w:fill="auto"/>
      </w:tcPr>
    </w:tblStylePr>
  </w:style>
  <w:style w:type="paragraph" w:customStyle="1" w:styleId="CvrLtrBodyTextSingle">
    <w:name w:val="*Cvr Ltr Body Text Single"/>
    <w:basedOn w:val="CvrLtrBodyText"/>
    <w:uiPriority w:val="1"/>
    <w:qFormat/>
    <w:rsid w:val="00066C8A"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066C8A"/>
    <w:pPr>
      <w:spacing w:after="0"/>
    </w:pPr>
  </w:style>
  <w:style w:type="paragraph" w:customStyle="1" w:styleId="NumbersAuto1Single">
    <w:name w:val="*Numbers (Auto) #1 Single"/>
    <w:basedOn w:val="AltNumbers"/>
    <w:uiPriority w:val="1"/>
    <w:rsid w:val="00D43C04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rsid w:val="00D43C04"/>
    <w:pPr>
      <w:numPr>
        <w:numId w:val="41"/>
      </w:numPr>
      <w:tabs>
        <w:tab w:val="clear" w:pos="1440"/>
      </w:tabs>
      <w:spacing w:after="120"/>
    </w:pPr>
  </w:style>
  <w:style w:type="paragraph" w:customStyle="1" w:styleId="Subheading1">
    <w:name w:val="Subheading"/>
    <w:uiPriority w:val="2"/>
    <w:qFormat/>
    <w:rsid w:val="003B1A88"/>
    <w:pPr>
      <w:keepNext/>
      <w:spacing w:before="180" w:after="60" w:line="280" w:lineRule="exact"/>
    </w:pPr>
    <w:rPr>
      <w:rFonts w:ascii="Arial" w:eastAsiaTheme="minorEastAsia" w:hAnsi="Arial"/>
      <w:b/>
      <w:iCs/>
      <w:szCs w:val="20"/>
      <w:lang w:val="en-GB" w:bidi="ar-DZ"/>
    </w:rPr>
  </w:style>
  <w:style w:type="paragraph" w:customStyle="1" w:styleId="NumbersAuto2Single">
    <w:name w:val="*Numbers (Auto) #2 Single"/>
    <w:basedOn w:val="AltNumbers"/>
    <w:uiPriority w:val="1"/>
    <w:qFormat/>
    <w:rsid w:val="00D43C04"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rsid w:val="00D43C04"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rsid w:val="00D43C04"/>
    <w:pPr>
      <w:numPr>
        <w:ilvl w:val="1"/>
        <w:numId w:val="41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rsid w:val="00D43C04"/>
    <w:pPr>
      <w:numPr>
        <w:ilvl w:val="2"/>
        <w:numId w:val="41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rsid w:val="00D43C04"/>
    <w:pPr>
      <w:numPr>
        <w:numId w:val="44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rsid w:val="00D43C04"/>
    <w:pPr>
      <w:numPr>
        <w:numId w:val="43"/>
      </w:numPr>
      <w:tabs>
        <w:tab w:val="left" w:pos="1260"/>
      </w:tabs>
      <w:spacing w:after="120"/>
      <w:ind w:left="1267"/>
    </w:pPr>
    <w:rPr>
      <w:rFonts w:eastAsia="Arial" w:cs="Arial"/>
    </w:rPr>
  </w:style>
  <w:style w:type="paragraph" w:customStyle="1" w:styleId="NumbersAuto5Double">
    <w:name w:val="*Numbers (Auto) #5 Double"/>
    <w:basedOn w:val="NumbersAuto5Single"/>
    <w:uiPriority w:val="1"/>
    <w:qFormat/>
    <w:rsid w:val="00D43C04"/>
    <w:pPr>
      <w:spacing w:after="120"/>
      <w:ind w:left="1627"/>
    </w:pPr>
  </w:style>
  <w:style w:type="numbering" w:customStyle="1" w:styleId="NumberAutoSingle">
    <w:name w:val="*Number Auto Single"/>
    <w:uiPriority w:val="99"/>
    <w:rsid w:val="00D43C04"/>
    <w:pPr>
      <w:numPr>
        <w:numId w:val="39"/>
      </w:numPr>
    </w:pPr>
  </w:style>
  <w:style w:type="numbering" w:customStyle="1" w:styleId="NumbersAutoDouble">
    <w:name w:val="*Numbers Auto Double"/>
    <w:uiPriority w:val="99"/>
    <w:rsid w:val="00D43C04"/>
    <w:pPr>
      <w:numPr>
        <w:numId w:val="40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rsid w:val="00066C8A"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066C8A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val="en-GB" w:bidi="ar-DZ"/>
    </w:rPr>
  </w:style>
  <w:style w:type="paragraph" w:customStyle="1" w:styleId="SectionHeading0">
    <w:name w:val="SectionHeading"/>
    <w:uiPriority w:val="1"/>
    <w:qFormat/>
    <w:rsid w:val="00066C8A"/>
    <w:pPr>
      <w:pageBreakBefore/>
      <w:spacing w:before="2040" w:after="0" w:line="240" w:lineRule="auto"/>
    </w:pPr>
    <w:rPr>
      <w:rFonts w:ascii="Arial" w:eastAsia="PMingLiU" w:hAnsi="Arial" w:cs="Times New Roman"/>
      <w:b/>
      <w:color w:val="000000"/>
      <w:sz w:val="48"/>
      <w:szCs w:val="20"/>
      <w:lang w:val="en-GB" w:bidi="ar-DZ"/>
    </w:rPr>
  </w:style>
  <w:style w:type="paragraph" w:customStyle="1" w:styleId="SectionText0">
    <w:name w:val="SectionText"/>
    <w:uiPriority w:val="2"/>
    <w:qFormat/>
    <w:rsid w:val="00D43C04"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val="en-GB" w:bidi="ar-DZ"/>
    </w:rPr>
  </w:style>
  <w:style w:type="paragraph" w:customStyle="1" w:styleId="ConfidentialHead">
    <w:name w:val="ConfidentialHead"/>
    <w:next w:val="ConfidentialityNotice"/>
    <w:uiPriority w:val="1"/>
    <w:qFormat/>
    <w:rsid w:val="00D43C04"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val="en-GB" w:bidi="ar-DZ"/>
    </w:rPr>
  </w:style>
  <w:style w:type="character" w:customStyle="1" w:styleId="BodyTextZchn">
    <w:name w:val="*Body Text Zchn"/>
    <w:link w:val="BodyText"/>
    <w:uiPriority w:val="1"/>
    <w:locked/>
    <w:rsid w:val="00CC1C31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numbering" w:customStyle="1" w:styleId="Bullet1">
    <w:name w:val="*Bullet #1"/>
    <w:uiPriority w:val="99"/>
    <w:rsid w:val="00066C8A"/>
    <w:pPr>
      <w:numPr>
        <w:numId w:val="48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sid w:val="00066C8A"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semiHidden/>
    <w:qFormat/>
    <w:rsid w:val="00066C8A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semiHidden/>
    <w:qFormat/>
    <w:rsid w:val="00066C8A"/>
    <w:rPr>
      <w:i/>
    </w:rPr>
  </w:style>
  <w:style w:type="paragraph" w:customStyle="1" w:styleId="Table">
    <w:name w:val="~Table"/>
    <w:basedOn w:val="BodyText"/>
    <w:uiPriority w:val="1"/>
    <w:semiHidden/>
    <w:qFormat/>
    <w:rsid w:val="00066C8A"/>
    <w:pPr>
      <w:shd w:val="clear" w:color="auto" w:fill="DBDCDD"/>
      <w:jc w:val="center"/>
    </w:pPr>
  </w:style>
  <w:style w:type="paragraph" w:customStyle="1" w:styleId="TableCaption">
    <w:name w:val="~Table Caption"/>
    <w:basedOn w:val="Caption"/>
    <w:uiPriority w:val="1"/>
    <w:semiHidden/>
    <w:qFormat/>
    <w:rsid w:val="00066C8A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semiHidden/>
    <w:qFormat/>
    <w:rsid w:val="00A635AE"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  <w:lang w:val="en-GB"/>
    </w:rPr>
  </w:style>
  <w:style w:type="paragraph" w:customStyle="1" w:styleId="BCTextBold">
    <w:name w:val="BCTextBold"/>
    <w:semiHidden/>
    <w:qFormat/>
    <w:rsid w:val="00A635AE"/>
    <w:pPr>
      <w:widowControl w:val="0"/>
      <w:autoSpaceDE w:val="0"/>
      <w:autoSpaceDN w:val="0"/>
      <w:spacing w:after="0" w:line="200" w:lineRule="exact"/>
    </w:pPr>
    <w:rPr>
      <w:rFonts w:ascii="Arial Bold" w:eastAsia="PMingLiU" w:hAnsi="Arial Bold" w:cs="Times New Roman"/>
      <w:b/>
      <w:color w:val="000000"/>
      <w:sz w:val="16"/>
      <w:szCs w:val="20"/>
      <w:lang w:val="en-GB"/>
    </w:rPr>
  </w:style>
  <w:style w:type="table" w:customStyle="1" w:styleId="DXCCV">
    <w:name w:val="DXCCV"/>
    <w:basedOn w:val="TableNormal"/>
    <w:uiPriority w:val="99"/>
    <w:rsid w:val="00E10890"/>
    <w:pPr>
      <w:spacing w:after="0" w:line="240" w:lineRule="auto"/>
    </w:pPr>
    <w:rPr>
      <w:rFonts w:ascii="Arial" w:hAnsi="Arial"/>
      <w:sz w:val="20"/>
    </w:rPr>
    <w:tblPr>
      <w:tblCellMar>
        <w:left w:w="0" w:type="dxa"/>
        <w:right w:w="0" w:type="dxa"/>
      </w:tblCellMar>
    </w:tblPr>
  </w:style>
  <w:style w:type="paragraph" w:customStyle="1" w:styleId="BioName">
    <w:name w:val="BioName"/>
    <w:qFormat/>
    <w:rsid w:val="004E7DC6"/>
    <w:pPr>
      <w:spacing w:line="240" w:lineRule="auto"/>
    </w:pPr>
    <w:rPr>
      <w:rFonts w:ascii="Arial Bold" w:eastAsia="Times New Roman" w:hAnsi="Arial Bold" w:cs="Arial"/>
      <w:b/>
      <w:bCs/>
      <w:color w:val="000000" w:themeColor="text1"/>
      <w:kern w:val="36"/>
      <w:sz w:val="48"/>
      <w:szCs w:val="48"/>
      <w:lang w:val="en-GB" w:bidi="ar-DZ"/>
    </w:rPr>
  </w:style>
  <w:style w:type="paragraph" w:customStyle="1" w:styleId="Organization">
    <w:name w:val="Organization"/>
    <w:qFormat/>
    <w:rsid w:val="003B1A88"/>
    <w:rPr>
      <w:rFonts w:ascii="Arial" w:eastAsia="PMingLiU" w:hAnsi="Arial" w:cs="Times New Roman"/>
      <w:b/>
      <w:sz w:val="32"/>
      <w:szCs w:val="32"/>
      <w:lang w:val="en-GB" w:bidi="ar-DZ"/>
    </w:rPr>
  </w:style>
  <w:style w:type="paragraph" w:customStyle="1" w:styleId="BioTitle">
    <w:name w:val="BioTitle"/>
    <w:qFormat/>
    <w:rsid w:val="003B1A88"/>
    <w:pPr>
      <w:spacing w:after="360"/>
    </w:pPr>
    <w:rPr>
      <w:rFonts w:ascii="Arial" w:eastAsiaTheme="minorEastAsia" w:hAnsi="Arial"/>
      <w:b/>
      <w:iCs/>
      <w:sz w:val="24"/>
      <w:szCs w:val="20"/>
      <w:lang w:val="en-GB" w:bidi="ar-DZ"/>
    </w:rPr>
  </w:style>
  <w:style w:type="paragraph" w:customStyle="1" w:styleId="HeaderleftWMargin">
    <w:name w:val="Header.left.WMargin"/>
    <w:basedOn w:val="Headerleft"/>
    <w:qFormat/>
    <w:rsid w:val="00FE53CC"/>
    <w:pPr>
      <w:ind w:left="-3060"/>
    </w:pPr>
  </w:style>
  <w:style w:type="table" w:styleId="GridTable1Light">
    <w:name w:val="Grid Table 1 Light"/>
    <w:basedOn w:val="TableNormal"/>
    <w:uiPriority w:val="9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25321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5321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5321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5321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5321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5321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5321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9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532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5321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5321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5321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5321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5321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5321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532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5321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5321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5321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5321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5321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5321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25321E"/>
    <w:rPr>
      <w:color w:val="2B579A"/>
      <w:shd w:val="clear" w:color="auto" w:fill="E6E6E6"/>
      <w:lang w:val="en-GB"/>
    </w:rPr>
  </w:style>
  <w:style w:type="table" w:styleId="ListTable1Light">
    <w:name w:val="List Table 1 Light"/>
    <w:basedOn w:val="TableNormal"/>
    <w:uiPriority w:val="46"/>
    <w:rsid w:val="002532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532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532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532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532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532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532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532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532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532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532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532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532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532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532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5321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5321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5321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5321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5321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5321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532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5321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5321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5321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5321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5321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5321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25321E"/>
    <w:rPr>
      <w:color w:val="2B579A"/>
      <w:shd w:val="clear" w:color="auto" w:fill="E6E6E6"/>
      <w:lang w:val="en-GB"/>
    </w:rPr>
  </w:style>
  <w:style w:type="table" w:styleId="PlainTable1">
    <w:name w:val="Plain Table 1"/>
    <w:basedOn w:val="TableNormal"/>
    <w:uiPriority w:val="9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2532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2532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2532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2532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martHyperlink1">
    <w:name w:val="Smart Hyperlink1"/>
    <w:basedOn w:val="DefaultParagraphFont"/>
    <w:uiPriority w:val="99"/>
    <w:semiHidden/>
    <w:unhideWhenUsed/>
    <w:rsid w:val="0025321E"/>
    <w:rPr>
      <w:u w:val="dotted"/>
      <w:lang w:val="en-GB"/>
    </w:rPr>
  </w:style>
  <w:style w:type="table" w:styleId="TableGridLight">
    <w:name w:val="Grid Table Light"/>
    <w:basedOn w:val="TableNormal"/>
    <w:uiPriority w:val="99"/>
    <w:rsid w:val="002532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Bold">
    <w:name w:val="Normal Bold"/>
    <w:uiPriority w:val="1"/>
    <w:qFormat/>
    <w:rsid w:val="009E1E1C"/>
    <w:rPr>
      <w:b/>
    </w:rPr>
  </w:style>
  <w:style w:type="paragraph" w:customStyle="1" w:styleId="Bullet10">
    <w:name w:val="Bullet 1"/>
    <w:aliases w:val="b1,b"/>
    <w:link w:val="Bullet1Char"/>
    <w:rsid w:val="009E1E1C"/>
    <w:pPr>
      <w:numPr>
        <w:numId w:val="82"/>
      </w:numPr>
      <w:spacing w:after="0" w:line="240" w:lineRule="auto"/>
    </w:pPr>
    <w:rPr>
      <w:rFonts w:ascii="Arial" w:eastAsia="Arial Unicode MS" w:hAnsi="Arial" w:cs="Times New Roman"/>
      <w:color w:val="000000"/>
    </w:rPr>
  </w:style>
  <w:style w:type="character" w:customStyle="1" w:styleId="Bullet1Char">
    <w:name w:val="Bullet 1 Char"/>
    <w:aliases w:val="b1 Char,b Char"/>
    <w:link w:val="Bullet10"/>
    <w:rsid w:val="009E1E1C"/>
    <w:rPr>
      <w:rFonts w:ascii="Arial" w:eastAsia="Arial Unicode MS" w:hAnsi="Arial" w:cs="Times New Roman"/>
      <w:color w:val="000000"/>
    </w:rPr>
  </w:style>
  <w:style w:type="character" w:customStyle="1" w:styleId="NoSpacingChar">
    <w:name w:val="No Spacing Char"/>
    <w:basedOn w:val="DefaultParagraphFont"/>
    <w:link w:val="NoSpacing"/>
    <w:uiPriority w:val="1"/>
    <w:rsid w:val="0002222E"/>
    <w:rPr>
      <w:rFonts w:ascii="Arial" w:eastAsia="PMingLiU" w:hAnsi="Arial" w:cs="Times New Roman"/>
      <w:color w:val="000000"/>
      <w:szCs w:val="20"/>
      <w:lang w:val="en-GB" w:bidi="ar-DZ"/>
    </w:rPr>
  </w:style>
  <w:style w:type="character" w:styleId="UnresolvedMention">
    <w:name w:val="Unresolved Mention"/>
    <w:basedOn w:val="DefaultParagraphFont"/>
    <w:uiPriority w:val="99"/>
    <w:semiHidden/>
    <w:unhideWhenUsed/>
    <w:rsid w:val="00AF7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aronjohn.bolival@dxc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hah36\AppData\Local\Microsoft\Windows\INetCache\Content.Outlook\XMTZ1Z89\DXC%20Oxygen%20CV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18f211cb-e08d-4e65-a875-32590ca7bbf7" ContentTypeId="0x01010014A374DEA043E640B2891CD3FD4BCAD7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dministration" ma:contentTypeID="0x01010014A374DEA043E640B2891CD3FD4BCAD70100882A9C8C631E72499BCFBCCBFC0D00C1" ma:contentTypeVersion="8" ma:contentTypeDescription="" ma:contentTypeScope="" ma:versionID="70589ab3605b6eada5146ea59007cbb0">
  <xsd:schema xmlns:xsd="http://www.w3.org/2001/XMLSchema" xmlns:xs="http://www.w3.org/2001/XMLSchema" xmlns:p="http://schemas.microsoft.com/office/2006/metadata/properties" xmlns:ns2="168e0357-5b39-4600-91c2-bfff6e896513" xmlns:ns3="9963e551-8cd7-426a-8072-e1b1bb963864" targetNamespace="http://schemas.microsoft.com/office/2006/metadata/properties" ma:root="true" ma:fieldsID="f87a7fdc1df9480ac5dbf4396ca9b5f9" ns2:_="" ns3:_="">
    <xsd:import namespace="168e0357-5b39-4600-91c2-bfff6e896513"/>
    <xsd:import namespace="9963e551-8cd7-426a-8072-e1b1bb963864"/>
    <xsd:element name="properties">
      <xsd:complexType>
        <xsd:sequence>
          <xsd:element name="documentManagement">
            <xsd:complexType>
              <xsd:all>
                <xsd:element ref="ns2:a6593851f5c84a7ea3c82355905a0eb3" minOccurs="0"/>
                <xsd:element ref="ns2:TaxCatchAll" minOccurs="0"/>
                <xsd:element ref="ns2:TaxCatchAllLabel" minOccurs="0"/>
                <xsd:element ref="ns2:CSC_x0020_Classification"/>
                <xsd:element ref="ns2:i197e11bdb404a658e317b56bc78a103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a6593851f5c84a7ea3c82355905a0eb3" ma:index="8" nillable="true" ma:taxonomy="true" ma:internalName="a6593851f5c84a7ea3c82355905a0eb3" ma:taxonomyFieldName="Administration" ma:displayName="Administration DocType" ma:readOnly="false" ma:default="" ma:fieldId="{a6593851-f5c8-4a7e-a3c8-2355905a0eb3}" ma:sspId="18f211cb-e08d-4e65-a875-32590ca7bbf7" ma:termSetId="bb9152df-29c1-4915-9ef3-1baf65f61995" ma:anchorId="cf8c87ee-0bd8-405b-8979-2f11acd0b97e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7aa7881-6854-4366-bbc1-b4c463a90394}" ma:internalName="TaxCatchAll" ma:showField="CatchAllData" ma:web="c1b8cb45-7b21-46c8-a889-eae809a5f7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7aa7881-6854-4366-bbc1-b4c463a90394}" ma:internalName="TaxCatchAllLabel" ma:readOnly="true" ma:showField="CatchAllDataLabel" ma:web="c1b8cb45-7b21-46c8-a889-eae809a5f7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SC_x0020_Classification" ma:index="12" ma:displayName="CSC Information Classification" ma:default="Low Sensitivity" ma:description="Select the appropriate level of sensitivity for the documents." ma:format="Dropdown" ma:internalName="CSC_x0020_Classification" ma:readOnly="false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  <xsd:element name="i197e11bdb404a658e317b56bc78a103" ma:index="13" nillable="true" ma:taxonomy="true" ma:internalName="i197e11bdb404a658e317b56bc78a103" ma:taxonomyFieldName="Global_x0020_Keywords" ma:displayName="Global Keywords" ma:default="" ma:fieldId="{2197e11b-db40-4a65-8e31-7b56bc78a103}" ma:taxonomyMulti="true" ma:sspId="18f211cb-e08d-4e65-a875-32590ca7bbf7" ma:termSetId="ac03c3be-0c78-4049-8d37-5824bb8dd3e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3e551-8cd7-426a-8072-e1b1bb963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  <TaxCatchAll xmlns="168e0357-5b39-4600-91c2-bfff6e896513"/>
    <i197e11bdb404a658e317b56bc78a103 xmlns="168e0357-5b39-4600-91c2-bfff6e896513">
      <Terms xmlns="http://schemas.microsoft.com/office/infopath/2007/PartnerControls"/>
    </i197e11bdb404a658e317b56bc78a103>
    <a6593851f5c84a7ea3c82355905a0eb3 xmlns="168e0357-5b39-4600-91c2-bfff6e896513">
      <Terms xmlns="http://schemas.microsoft.com/office/infopath/2007/PartnerControls"/>
    </a6593851f5c84a7ea3c82355905a0eb3>
  </documentManagement>
</p:properties>
</file>

<file path=customXml/itemProps1.xml><?xml version="1.0" encoding="utf-8"?>
<ds:datastoreItem xmlns:ds="http://schemas.openxmlformats.org/officeDocument/2006/customXml" ds:itemID="{56F3D241-E746-4AB0-A196-1CAD336A7418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389B37A5-AFC5-42FB-877D-44BA688CC6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9963e551-8cd7-426a-8072-e1b1bb9638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93731E-2F82-4703-A057-6BD9C5F685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  <ds:schemaRef ds:uri="168e0357-5b39-4600-91c2-bfff6e8965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 Oxygen CV_Template</Template>
  <TotalTime>323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Shah</dc:creator>
  <cp:keywords/>
  <dc:description/>
  <cp:lastModifiedBy>Bolival, Aaron John</cp:lastModifiedBy>
  <cp:revision>559</cp:revision>
  <cp:lastPrinted>2017-09-20T22:46:00Z</cp:lastPrinted>
  <dcterms:created xsi:type="dcterms:W3CDTF">2021-07-01T15:39:00Z</dcterms:created>
  <dcterms:modified xsi:type="dcterms:W3CDTF">2022-02-09T14:17:00Z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0x01010014A374DEA043E640B2891CD3FD4BCAD70100882A9C8C631E72499BCFBCCBFC0D00C1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  <property fmtid="{D5CDD505-2E9C-101B-9397-08002B2CF9AE}" pid="16" name="Administration">
    <vt:lpwstr/>
  </property>
</Properties>
</file>